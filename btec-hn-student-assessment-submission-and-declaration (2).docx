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001E7373">
        <w:trPr>
          <w:trHeight w:val="972"/>
        </w:trPr>
        <w:tc>
          <w:tcPr>
            <w:tcW w:w="4441" w:type="dxa"/>
            <w:gridSpan w:val="2"/>
            <w:tcBorders>
              <w:top w:val="single" w:sz="4" w:space="0" w:color="auto"/>
              <w:left w:val="single" w:sz="4" w:space="0" w:color="auto"/>
              <w:bottom w:val="single" w:sz="4" w:space="0" w:color="auto"/>
              <w:right w:val="single" w:sz="4" w:space="0" w:color="auto"/>
            </w:tcBorders>
          </w:tcPr>
          <w:p w14:paraId="1E4FCE69"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p>
          <w:p w14:paraId="76AE65B0" w14:textId="12D7C5BA" w:rsidR="002D183F" w:rsidRPr="001E7373" w:rsidRDefault="002F7B65">
            <w:pPr>
              <w:autoSpaceDE w:val="0"/>
              <w:autoSpaceDN w:val="0"/>
              <w:adjustRightInd w:val="0"/>
              <w:rPr>
                <w:rFonts w:ascii="Open Sans" w:hAnsi="Open Sans" w:cs="Open Sans"/>
                <w:b/>
                <w:bCs/>
                <w:sz w:val="20"/>
                <w:szCs w:val="20"/>
              </w:rPr>
            </w:pPr>
            <w:r>
              <w:rPr>
                <w:rFonts w:ascii="Open Sans" w:hAnsi="Open Sans" w:cs="Open Sans"/>
                <w:b/>
                <w:bCs/>
                <w:sz w:val="20"/>
                <w:szCs w:val="20"/>
              </w:rPr>
              <w:t>Habibah Nargis / 24005786</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p>
          <w:p w14:paraId="1869A312" w14:textId="1A422092" w:rsidR="002D183F" w:rsidRPr="001E7373" w:rsidRDefault="002F7B65">
            <w:pPr>
              <w:autoSpaceDE w:val="0"/>
              <w:autoSpaceDN w:val="0"/>
              <w:adjustRightInd w:val="0"/>
              <w:rPr>
                <w:rFonts w:ascii="Open Sans" w:hAnsi="Open Sans" w:cs="Open Sans"/>
                <w:b/>
                <w:bCs/>
                <w:sz w:val="20"/>
                <w:szCs w:val="20"/>
              </w:rPr>
            </w:pPr>
            <w:r>
              <w:rPr>
                <w:rFonts w:ascii="Open Sans" w:hAnsi="Open Sans" w:cs="Open Sans"/>
                <w:b/>
                <w:bCs/>
                <w:sz w:val="20"/>
                <w:szCs w:val="20"/>
              </w:rPr>
              <w:t xml:space="preserve">Raghav </w:t>
            </w:r>
            <w:proofErr w:type="spellStart"/>
            <w:r>
              <w:rPr>
                <w:rFonts w:ascii="Open Sans" w:hAnsi="Open Sans" w:cs="Open Sans"/>
                <w:b/>
                <w:bCs/>
                <w:sz w:val="20"/>
                <w:szCs w:val="20"/>
              </w:rPr>
              <w:t>Kovvuri</w:t>
            </w:r>
            <w:proofErr w:type="spellEnd"/>
          </w:p>
        </w:tc>
      </w:tr>
      <w:tr w:rsidR="002D183F" w:rsidRPr="001E7373" w14:paraId="337AB07B" w14:textId="77777777" w:rsidTr="001E7373">
        <w:trPr>
          <w:trHeight w:val="972"/>
        </w:trPr>
        <w:tc>
          <w:tcPr>
            <w:tcW w:w="2936" w:type="dxa"/>
            <w:tcBorders>
              <w:top w:val="single" w:sz="4" w:space="0" w:color="auto"/>
              <w:left w:val="single" w:sz="4" w:space="0" w:color="auto"/>
              <w:bottom w:val="single" w:sz="4" w:space="0" w:color="auto"/>
              <w:right w:val="single" w:sz="4" w:space="0" w:color="auto"/>
            </w:tcBorders>
          </w:tcPr>
          <w:p w14:paraId="7F730437"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p>
          <w:p w14:paraId="7A75A990" w14:textId="13AD5184" w:rsidR="002D183F" w:rsidRPr="001E7373" w:rsidRDefault="002F7B65">
            <w:pPr>
              <w:autoSpaceDE w:val="0"/>
              <w:autoSpaceDN w:val="0"/>
              <w:adjustRightInd w:val="0"/>
              <w:rPr>
                <w:rFonts w:ascii="Open Sans" w:hAnsi="Open Sans" w:cs="Open Sans"/>
                <w:b/>
                <w:bCs/>
                <w:sz w:val="20"/>
                <w:szCs w:val="20"/>
              </w:rPr>
            </w:pPr>
            <w:r>
              <w:rPr>
                <w:rFonts w:ascii="Open Sans" w:hAnsi="Open Sans" w:cs="Open Sans"/>
                <w:b/>
                <w:bCs/>
                <w:sz w:val="20"/>
                <w:szCs w:val="20"/>
              </w:rPr>
              <w:t>08/11/2024</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p>
          <w:p w14:paraId="3339956D" w14:textId="5F80227A" w:rsidR="002D183F" w:rsidRPr="001E7373" w:rsidRDefault="002F7B65">
            <w:pPr>
              <w:autoSpaceDE w:val="0"/>
              <w:autoSpaceDN w:val="0"/>
              <w:adjustRightInd w:val="0"/>
              <w:rPr>
                <w:rFonts w:ascii="Open Sans" w:hAnsi="Open Sans" w:cs="Open Sans"/>
                <w:b/>
                <w:bCs/>
                <w:sz w:val="20"/>
                <w:szCs w:val="20"/>
              </w:rPr>
            </w:pPr>
            <w:r>
              <w:rPr>
                <w:rFonts w:ascii="Open Sans" w:hAnsi="Open Sans" w:cs="Open Sans"/>
                <w:b/>
                <w:bCs/>
                <w:sz w:val="20"/>
                <w:szCs w:val="20"/>
              </w:rPr>
              <w:t>10/01/20225</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29F96B44" w:rsidR="002D183F" w:rsidRPr="001E7373" w:rsidRDefault="002F7B65">
            <w:pPr>
              <w:autoSpaceDE w:val="0"/>
              <w:autoSpaceDN w:val="0"/>
              <w:adjustRightInd w:val="0"/>
              <w:rPr>
                <w:rFonts w:ascii="Open Sans" w:hAnsi="Open Sans" w:cs="Open Sans"/>
                <w:b/>
                <w:bCs/>
                <w:sz w:val="20"/>
                <w:szCs w:val="20"/>
              </w:rPr>
            </w:pPr>
            <w:r>
              <w:rPr>
                <w:rFonts w:ascii="Open Sans" w:hAnsi="Open Sans" w:cs="Open Sans"/>
                <w:b/>
                <w:bCs/>
                <w:sz w:val="20"/>
                <w:szCs w:val="20"/>
              </w:rPr>
              <w:t>07/01/2025</w:t>
            </w:r>
          </w:p>
        </w:tc>
      </w:tr>
      <w:tr w:rsidR="002D183F" w:rsidRPr="001E7373" w14:paraId="6D180162" w14:textId="77777777" w:rsidTr="001E7373">
        <w:trPr>
          <w:trHeight w:val="972"/>
        </w:trPr>
        <w:tc>
          <w:tcPr>
            <w:tcW w:w="9067" w:type="dxa"/>
            <w:gridSpan w:val="4"/>
            <w:tcBorders>
              <w:top w:val="single" w:sz="4" w:space="0" w:color="auto"/>
              <w:left w:val="single" w:sz="4" w:space="0" w:color="auto"/>
              <w:bottom w:val="single" w:sz="4" w:space="0" w:color="auto"/>
              <w:right w:val="single" w:sz="4" w:space="0" w:color="auto"/>
            </w:tcBorders>
          </w:tcPr>
          <w:p w14:paraId="04D12472" w14:textId="510ACE44" w:rsidR="002D183F" w:rsidRPr="002F7B65" w:rsidRDefault="002D183F">
            <w:pPr>
              <w:autoSpaceDE w:val="0"/>
              <w:autoSpaceDN w:val="0"/>
              <w:adjustRightInd w:val="0"/>
              <w:rPr>
                <w:rFonts w:ascii="Open Sans" w:hAnsi="Open Sans" w:cs="Open Sans"/>
                <w:b/>
                <w:sz w:val="20"/>
                <w:szCs w:val="20"/>
              </w:rPr>
            </w:pPr>
            <w:r w:rsidRPr="001E7373">
              <w:rPr>
                <w:rFonts w:ascii="Open Sans" w:hAnsi="Open Sans" w:cs="Open Sans"/>
                <w:bCs/>
                <w:sz w:val="20"/>
                <w:szCs w:val="20"/>
              </w:rPr>
              <w:t>Programme:</w:t>
            </w:r>
            <w:r w:rsidR="002F7B65">
              <w:rPr>
                <w:rFonts w:ascii="Open Sans" w:hAnsi="Open Sans" w:cs="Open Sans"/>
                <w:bCs/>
                <w:sz w:val="20"/>
                <w:szCs w:val="20"/>
              </w:rPr>
              <w:t xml:space="preserve"> </w:t>
            </w:r>
            <w:r w:rsidR="002F7B65">
              <w:rPr>
                <w:rFonts w:ascii="Open Sans" w:hAnsi="Open Sans" w:cs="Open Sans"/>
                <w:b/>
                <w:sz w:val="20"/>
                <w:szCs w:val="20"/>
              </w:rPr>
              <w:t>Programming</w:t>
            </w:r>
          </w:p>
          <w:p w14:paraId="666FE102" w14:textId="77777777" w:rsidR="002D183F" w:rsidRPr="001E7373" w:rsidRDefault="002D183F">
            <w:pPr>
              <w:autoSpaceDE w:val="0"/>
              <w:autoSpaceDN w:val="0"/>
              <w:adjustRightInd w:val="0"/>
              <w:rPr>
                <w:rFonts w:ascii="Open Sans" w:hAnsi="Open Sans" w:cs="Open Sans"/>
                <w:b/>
                <w:bCs/>
                <w:sz w:val="20"/>
                <w:szCs w:val="20"/>
              </w:rPr>
            </w:pPr>
          </w:p>
        </w:tc>
      </w:tr>
      <w:tr w:rsidR="002D183F" w:rsidRPr="001E7373" w14:paraId="1E95A623" w14:textId="77777777" w:rsidTr="00D26C37">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0A179217" w:rsidR="002D183F" w:rsidRPr="002F7B65" w:rsidRDefault="002D183F">
            <w:pPr>
              <w:autoSpaceDE w:val="0"/>
              <w:autoSpaceDN w:val="0"/>
              <w:adjustRightInd w:val="0"/>
              <w:rPr>
                <w:rFonts w:ascii="Open Sans" w:hAnsi="Open Sans" w:cs="Open Sans"/>
                <w:b/>
                <w:bCs/>
                <w:sz w:val="20"/>
                <w:szCs w:val="20"/>
              </w:rPr>
            </w:pPr>
            <w:r w:rsidRPr="001E7373">
              <w:rPr>
                <w:rFonts w:ascii="Open Sans" w:hAnsi="Open Sans" w:cs="Open Sans"/>
                <w:sz w:val="20"/>
                <w:szCs w:val="20"/>
              </w:rPr>
              <w:t xml:space="preserve">Unit: </w:t>
            </w:r>
            <w:r w:rsidR="002F7B65">
              <w:rPr>
                <w:rFonts w:ascii="Open Sans" w:hAnsi="Open Sans" w:cs="Open Sans"/>
                <w:b/>
                <w:bCs/>
                <w:sz w:val="20"/>
                <w:szCs w:val="20"/>
              </w:rPr>
              <w:t>1</w:t>
            </w:r>
          </w:p>
        </w:tc>
      </w:tr>
      <w:tr w:rsidR="002D183F" w:rsidRPr="001E7373" w14:paraId="5CA5CEE1" w14:textId="77777777" w:rsidTr="00D26C37">
        <w:trPr>
          <w:trHeight w:val="683"/>
        </w:trPr>
        <w:tc>
          <w:tcPr>
            <w:tcW w:w="9067" w:type="dxa"/>
            <w:gridSpan w:val="4"/>
            <w:tcBorders>
              <w:top w:val="single" w:sz="4" w:space="0" w:color="auto"/>
              <w:left w:val="single" w:sz="4" w:space="0" w:color="auto"/>
              <w:bottom w:val="single" w:sz="4" w:space="0" w:color="auto"/>
              <w:right w:val="single" w:sz="4" w:space="0" w:color="auto"/>
            </w:tcBorders>
          </w:tcPr>
          <w:p w14:paraId="74222301" w14:textId="30A51848" w:rsidR="002D183F" w:rsidRPr="002F7B65" w:rsidRDefault="002D183F">
            <w:pPr>
              <w:autoSpaceDE w:val="0"/>
              <w:autoSpaceDN w:val="0"/>
              <w:adjustRightInd w:val="0"/>
              <w:rPr>
                <w:rFonts w:ascii="Open Sans" w:hAnsi="Open Sans" w:cs="Open Sans"/>
                <w:b/>
                <w:bCs/>
                <w:sz w:val="20"/>
                <w:szCs w:val="20"/>
              </w:rPr>
            </w:pPr>
            <w:r w:rsidRPr="001E7373">
              <w:rPr>
                <w:rFonts w:ascii="Open Sans" w:hAnsi="Open Sans" w:cs="Open Sans"/>
                <w:sz w:val="20"/>
                <w:szCs w:val="20"/>
              </w:rPr>
              <w:t xml:space="preserve">Assignment </w:t>
            </w:r>
            <w:r w:rsidR="00DD41E8" w:rsidRPr="001E7373">
              <w:rPr>
                <w:rFonts w:ascii="Open Sans" w:hAnsi="Open Sans" w:cs="Open Sans"/>
                <w:sz w:val="20"/>
                <w:szCs w:val="20"/>
              </w:rPr>
              <w:t>number</w:t>
            </w:r>
            <w:r w:rsidRPr="001E7373">
              <w:rPr>
                <w:rFonts w:ascii="Open Sans" w:hAnsi="Open Sans" w:cs="Open Sans"/>
                <w:sz w:val="20"/>
                <w:szCs w:val="20"/>
              </w:rPr>
              <w:t xml:space="preserve"> and title:</w:t>
            </w:r>
            <w:r w:rsidR="002F7B65">
              <w:rPr>
                <w:rFonts w:ascii="Open Sans" w:hAnsi="Open Sans" w:cs="Open Sans"/>
                <w:sz w:val="20"/>
                <w:szCs w:val="20"/>
              </w:rPr>
              <w:t xml:space="preserve"> </w:t>
            </w:r>
            <w:r w:rsidR="002F7B65">
              <w:rPr>
                <w:rFonts w:ascii="Open Sans" w:hAnsi="Open Sans" w:cs="Open Sans"/>
                <w:b/>
                <w:bCs/>
                <w:sz w:val="20"/>
                <w:szCs w:val="20"/>
              </w:rPr>
              <w:t>Unit 1 Programming</w:t>
            </w:r>
          </w:p>
        </w:tc>
      </w:tr>
    </w:tbl>
    <w:p w14:paraId="5FFE6EC5" w14:textId="77777777"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B3528A1" w:rsidR="002D183F"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43F7841B"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w:t>
            </w:r>
            <w:r w:rsidRPr="00415ECB">
              <w:rPr>
                <w:rFonts w:ascii="Open Sans" w:eastAsia="Arial" w:hAnsi="Open Sans" w:cs="Open Sans"/>
                <w:color w:val="000000"/>
                <w:sz w:val="20"/>
                <w:szCs w:val="20"/>
              </w:rPr>
              <w:t xml:space="preserve">. </w:t>
            </w:r>
            <w:r w:rsidR="00D738CF" w:rsidRPr="00415ECB">
              <w:rPr>
                <w:rFonts w:ascii="Open Sans" w:eastAsia="Arial" w:hAnsi="Open Sans" w:cs="Open Sans"/>
                <w:color w:val="000000"/>
                <w:sz w:val="20"/>
                <w:szCs w:val="20"/>
              </w:rPr>
              <w:t>I declare that the work submitted for assessment has been carried out without assistance other than that which is acceptable according to the rules of the specification. I certify I have clearly referenced any sources and any artificial intelligence (AI) tools used in the work.</w:t>
            </w:r>
            <w:r w:rsidR="00D738CF">
              <w:rPr>
                <w:rFonts w:ascii="Open Sans" w:eastAsia="Arial" w:hAnsi="Open Sans" w:cs="Open Sans"/>
                <w:color w:val="000000"/>
                <w:sz w:val="20"/>
                <w:szCs w:val="20"/>
              </w:rPr>
              <w:t xml:space="preserve">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227E2082"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t>Student signature:</w:t>
            </w:r>
            <w:r w:rsidR="002F7B65">
              <w:rPr>
                <w:rFonts w:ascii="Open Sans" w:hAnsi="Open Sans" w:cs="Open Sans"/>
                <w:sz w:val="20"/>
                <w:szCs w:val="20"/>
              </w:rPr>
              <w:t xml:space="preserve"> Habibah Nargis</w:t>
            </w:r>
            <w:r w:rsidRPr="001E7373">
              <w:rPr>
                <w:rFonts w:ascii="Open Sans" w:hAnsi="Open Sans" w:cs="Open Sans"/>
                <w:sz w:val="20"/>
                <w:szCs w:val="20"/>
              </w:rPr>
              <w:t xml:space="preserve">                                                          Date:</w:t>
            </w:r>
            <w:r w:rsidR="002F7B65">
              <w:rPr>
                <w:rFonts w:ascii="Open Sans" w:hAnsi="Open Sans" w:cs="Open Sans"/>
                <w:sz w:val="20"/>
                <w:szCs w:val="20"/>
              </w:rPr>
              <w:t xml:space="preserve"> 07/01/2025</w:t>
            </w:r>
          </w:p>
        </w:tc>
      </w:tr>
    </w:tbl>
    <w:p w14:paraId="1B6FF409" w14:textId="77777777" w:rsidR="00E96881" w:rsidRPr="00E96881" w:rsidRDefault="00E96881" w:rsidP="001E7373">
      <w:pPr>
        <w:spacing w:line="240" w:lineRule="auto"/>
        <w:rPr>
          <w:rFonts w:ascii="Open Sans" w:eastAsia="Arial" w:hAnsi="Open Sans" w:cs="Open Sans"/>
          <w:b/>
          <w:color w:val="1F497D" w:themeColor="text2"/>
          <w:sz w:val="28"/>
          <w:szCs w:val="28"/>
        </w:rPr>
      </w:pPr>
    </w:p>
    <w:sectPr w:rsidR="00E96881" w:rsidRPr="00E96881" w:rsidSect="003A3E8A">
      <w:headerReference w:type="default" r:id="rId10"/>
      <w:footerReference w:type="default" r:id="rId11"/>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6D014" w14:textId="77777777" w:rsidR="007F1D1F" w:rsidRDefault="007F1D1F" w:rsidP="00F600D1">
      <w:pPr>
        <w:spacing w:after="0" w:line="240" w:lineRule="auto"/>
      </w:pPr>
      <w:r>
        <w:separator/>
      </w:r>
    </w:p>
  </w:endnote>
  <w:endnote w:type="continuationSeparator" w:id="0">
    <w:p w14:paraId="0CFBF00D" w14:textId="77777777" w:rsidR="007F1D1F" w:rsidRDefault="007F1D1F"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20B0604020202020204"/>
    <w:charset w:val="00"/>
    <w:family w:val="swiss"/>
    <w:notTrueType/>
    <w:pitch w:val="default"/>
    <w:sig w:usb0="00000003" w:usb1="00000000" w:usb2="00000000" w:usb3="00000000" w:csb0="00000001" w:csb1="00000000"/>
  </w:font>
  <w:font w:name="Playfair Display">
    <w:panose1 w:val="00000500000000000000"/>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569C5CB4"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w:t>
    </w:r>
    <w:r w:rsidR="00034353">
      <w:rPr>
        <w:rFonts w:ascii="Open Sans" w:eastAsia="Trebuchet MS" w:hAnsi="Open Sans" w:cs="Open Sans"/>
        <w:color w:val="000000"/>
        <w:sz w:val="16"/>
        <w:szCs w:val="16"/>
        <w:lang w:eastAsia="zh-CN"/>
      </w:rPr>
      <w:t>an</w:t>
    </w:r>
    <w:r w:rsidRPr="00D84ACE">
      <w:rPr>
        <w:rFonts w:ascii="Open Sans" w:eastAsia="Trebuchet MS" w:hAnsi="Open Sans" w:cs="Open Sans"/>
        <w:color w:val="000000"/>
        <w:sz w:val="16"/>
        <w:szCs w:val="16"/>
        <w:lang w:eastAsia="zh-CN"/>
      </w:rPr>
      <w:t xml:space="preserve"> 202</w:t>
    </w:r>
    <w:r w:rsidR="00034353">
      <w:rPr>
        <w:rFonts w:ascii="Open Sans" w:eastAsia="Trebuchet MS" w:hAnsi="Open Sans" w:cs="Open Sans"/>
        <w:color w:val="000000"/>
        <w:sz w:val="16"/>
        <w:szCs w:val="16"/>
        <w:lang w:eastAsia="zh-CN"/>
      </w:rPr>
      <w:t>4</w:t>
    </w:r>
    <w:r w:rsidRPr="00D84ACE">
      <w:rPr>
        <w:rFonts w:ascii="Open Sans" w:eastAsia="Trebuchet MS" w:hAnsi="Open Sans" w:cs="Open Sans"/>
        <w:color w:val="000000"/>
        <w:sz w:val="16"/>
        <w:szCs w:val="16"/>
        <w:lang w:eastAsia="zh-CN"/>
      </w:rPr>
      <w:t xml:space="preserve"> Owner: HN QD</w:t>
    </w:r>
  </w:p>
  <w:p w14:paraId="31B18B44" w14:textId="7A4FA0E8"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 xml:space="preserve">Version </w:t>
    </w:r>
    <w:r w:rsidR="00034353">
      <w:rPr>
        <w:rFonts w:ascii="Open Sans" w:eastAsia="Trebuchet MS" w:hAnsi="Open Sans" w:cs="Open Sans"/>
        <w:color w:val="000000"/>
        <w:sz w:val="16"/>
        <w:szCs w:val="16"/>
        <w:lang w:eastAsia="zh-CN"/>
      </w:rPr>
      <w:t>2</w:t>
    </w:r>
    <w:r w:rsidRPr="00D84ACE">
      <w:rPr>
        <w:rFonts w:ascii="Open Sans" w:eastAsia="Trebuchet MS" w:hAnsi="Open Sans" w:cs="Open Sans"/>
        <w:color w:val="000000"/>
        <w:sz w:val="16"/>
        <w:szCs w:val="16"/>
        <w:lang w:eastAsia="zh-CN"/>
      </w:rPr>
      <w:t>.0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E4993" w14:textId="77777777" w:rsidR="007F1D1F" w:rsidRDefault="007F1D1F" w:rsidP="00F600D1">
      <w:pPr>
        <w:spacing w:after="0" w:line="240" w:lineRule="auto"/>
      </w:pPr>
      <w:r>
        <w:separator/>
      </w:r>
    </w:p>
  </w:footnote>
  <w:footnote w:type="continuationSeparator" w:id="0">
    <w:p w14:paraId="3C3EE6D5" w14:textId="77777777" w:rsidR="007F1D1F" w:rsidRDefault="007F1D1F"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78005" w14:textId="38C76ADB" w:rsidR="006F438A" w:rsidRDefault="006F438A" w:rsidP="006F438A">
    <w:pPr>
      <w:pStyle w:val="Header"/>
      <w:tabs>
        <w:tab w:val="clear" w:pos="4513"/>
        <w:tab w:val="center" w:pos="5333"/>
      </w:tabs>
      <w:rPr>
        <w:rFonts w:ascii="Playfair Display" w:hAnsi="Playfair Display"/>
        <w:sz w:val="48"/>
        <w:szCs w:val="48"/>
      </w:rPr>
    </w:pPr>
    <w:r>
      <w:rPr>
        <w:noProof/>
        <w:lang w:eastAsia="en-GB"/>
      </w:rPr>
      <w:drawing>
        <wp:anchor distT="0" distB="0" distL="114300" distR="114300" simplePos="0" relativeHeight="251661312" behindDoc="1" locked="0" layoutInCell="1" allowOverlap="1" wp14:anchorId="7F049079" wp14:editId="45251CF9">
          <wp:simplePos x="0" y="0"/>
          <wp:positionH relativeFrom="column">
            <wp:posOffset>3277235</wp:posOffset>
          </wp:positionH>
          <wp:positionV relativeFrom="paragraph">
            <wp:posOffset>-95250</wp:posOffset>
          </wp:positionV>
          <wp:extent cx="2590800" cy="571500"/>
          <wp:effectExtent l="0" t="0" r="0" b="0"/>
          <wp:wrapTight wrapText="bothSides">
            <wp:wrapPolygon edited="0">
              <wp:start x="1429" y="720"/>
              <wp:lineTo x="635" y="5040"/>
              <wp:lineTo x="159" y="9360"/>
              <wp:lineTo x="318" y="14400"/>
              <wp:lineTo x="1112" y="18720"/>
              <wp:lineTo x="1271" y="20160"/>
              <wp:lineTo x="2700" y="20160"/>
              <wp:lineTo x="6353" y="18720"/>
              <wp:lineTo x="19059" y="15120"/>
              <wp:lineTo x="19376" y="7920"/>
              <wp:lineTo x="16835" y="6480"/>
              <wp:lineTo x="3018" y="720"/>
              <wp:lineTo x="1429" y="720"/>
            </wp:wrapPolygon>
          </wp:wrapTight>
          <wp:docPr id="1" name="Picture 1"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go_Horizontal_BTEC_Blk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Playfair Display" w:hAnsi="Playfair Display"/>
        <w:noProof/>
        <w:sz w:val="48"/>
        <w:szCs w:val="48"/>
      </w:rPr>
      <w:t>Higher Nationals</w:t>
    </w:r>
    <w:r>
      <w:rPr>
        <w:rFonts w:ascii="Playfair Display" w:hAnsi="Playfair Display"/>
        <w:noProof/>
        <w:sz w:val="48"/>
        <w:szCs w:val="48"/>
      </w:rPr>
      <w:tab/>
      <w:t xml:space="preserve"> </w:t>
    </w:r>
  </w:p>
  <w:p w14:paraId="08A984A7" w14:textId="26069C6B" w:rsidR="00C63AEA" w:rsidRPr="001E7373" w:rsidRDefault="00C63AEA" w:rsidP="00C63AEA">
    <w:pPr>
      <w:pStyle w:val="Header"/>
      <w:tabs>
        <w:tab w:val="clear" w:pos="4513"/>
        <w:tab w:val="clear" w:pos="9026"/>
        <w:tab w:val="left" w:pos="3780"/>
      </w:tabs>
      <w:rPr>
        <w:rFonts w:ascii="Open Sans" w:hAnsi="Open Sans" w:cs="Open Sans"/>
        <w:sz w:val="20"/>
        <w:szCs w:val="20"/>
      </w:rPr>
    </w:pPr>
    <w:r w:rsidRPr="001E7373">
      <w:rPr>
        <w:rFonts w:ascii="Open Sans" w:hAnsi="Open Sans" w:cs="Open Sans"/>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34353"/>
    <w:rsid w:val="000D7C70"/>
    <w:rsid w:val="001E7373"/>
    <w:rsid w:val="00226282"/>
    <w:rsid w:val="00233F0D"/>
    <w:rsid w:val="002C4C5D"/>
    <w:rsid w:val="002D183F"/>
    <w:rsid w:val="002E25CA"/>
    <w:rsid w:val="002F7B65"/>
    <w:rsid w:val="00302557"/>
    <w:rsid w:val="003929F9"/>
    <w:rsid w:val="003A3E8A"/>
    <w:rsid w:val="00415ECB"/>
    <w:rsid w:val="00487192"/>
    <w:rsid w:val="005E474F"/>
    <w:rsid w:val="006F438A"/>
    <w:rsid w:val="007F1D1F"/>
    <w:rsid w:val="0082117E"/>
    <w:rsid w:val="008C1AC4"/>
    <w:rsid w:val="00907494"/>
    <w:rsid w:val="00915C2C"/>
    <w:rsid w:val="009345ED"/>
    <w:rsid w:val="00952001"/>
    <w:rsid w:val="00AA669E"/>
    <w:rsid w:val="00AE683B"/>
    <w:rsid w:val="00B57E20"/>
    <w:rsid w:val="00B752A9"/>
    <w:rsid w:val="00BC731F"/>
    <w:rsid w:val="00BE02F9"/>
    <w:rsid w:val="00BF5C70"/>
    <w:rsid w:val="00C37B7A"/>
    <w:rsid w:val="00C63AEA"/>
    <w:rsid w:val="00C754BE"/>
    <w:rsid w:val="00CB00AD"/>
    <w:rsid w:val="00CC24B8"/>
    <w:rsid w:val="00D26C37"/>
    <w:rsid w:val="00D738CF"/>
    <w:rsid w:val="00D84ACE"/>
    <w:rsid w:val="00DD41E8"/>
    <w:rsid w:val="00DE25B3"/>
    <w:rsid w:val="00E742B7"/>
    <w:rsid w:val="00E96881"/>
    <w:rsid w:val="00F60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isting_5_UnitLevel xmlns="4d4c6e02-051f-40a1-b9f6-47c6f7e76a54" xsi:nil="true"/>
    <Existing_12_UnitNum xmlns="4d4c6e02-051f-40a1-b9f6-47c6f7e76a54" xsi:nil="true"/>
    <Existing_19_UnitCreditValue xmlns="4d4c6e02-051f-40a1-b9f6-47c6f7e76a54" xsi:nil="true"/>
    <contact_email0 xmlns="4d4c6e02-051f-40a1-b9f6-47c6f7e76a54" xsi:nil="true"/>
    <unit_level_7 xmlns="4d4c6e02-051f-40a1-b9f6-47c6f7e76a54" xsi:nil="true"/>
    <unit_code_14 xmlns="4d4c6e02-051f-40a1-b9f6-47c6f7e76a54" xsi:nil="true"/>
    <req_level_1 xmlns="4d4c6e02-051f-40a1-b9f6-47c6f7e76a54" xsi:nil="true"/>
    <_x0035__Import_Code xmlns="4d4c6e02-051f-40a1-b9f6-47c6f7e76a54" xsi:nil="true"/>
    <Existing_3_UnitTitle xmlns="4d4c6e02-051f-40a1-b9f6-47c6f7e76a54" xsi:nil="true"/>
    <Existing_5_UnitNum xmlns="4d4c6e02-051f-40a1-b9f6-47c6f7e76a54" xsi:nil="true"/>
    <Existing_6_UnitTitle xmlns="4d4c6e02-051f-40a1-b9f6-47c6f7e76a54" xsi:nil="true"/>
    <Existing_13_UnitNum xmlns="4d4c6e02-051f-40a1-b9f6-47c6f7e76a54" xsi:nil="true"/>
    <Existing_18_UnitCreditValue xmlns="4d4c6e02-051f-40a1-b9f6-47c6f7e76a54" xsi:nil="true"/>
    <unit_title_3 xmlns="4d4c6e02-051f-40a1-b9f6-47c6f7e76a54" xsi:nil="true"/>
    <unit_title_4 xmlns="4d4c6e02-051f-40a1-b9f6-47c6f7e76a54" xsi:nil="true"/>
    <unit_title_9 xmlns="4d4c6e02-051f-40a1-b9f6-47c6f7e76a54" xsi:nil="true"/>
    <req_from_3 xmlns="4d4c6e02-051f-40a1-b9f6-47c6f7e76a54" xsi:nil="true"/>
    <_x0035__ImportNumber xmlns="4d4c6e02-051f-40a1-b9f6-47c6f7e76a54" xsi:nil="true"/>
    <Existing_1_UnitCreditValue xmlns="4d4c6e02-051f-40a1-b9f6-47c6f7e76a54" xsi:nil="true"/>
    <Existing_3_UnitCode xmlns="4d4c6e02-051f-40a1-b9f6-47c6f7e76a54" xsi:nil="true"/>
    <Existing_4_UnitCreditValue xmlns="4d4c6e02-051f-40a1-b9f6-47c6f7e76a54" xsi:nil="true"/>
    <Existing_6_UnitCode xmlns="4d4c6e02-051f-40a1-b9f6-47c6f7e76a54" xsi:nil="true"/>
    <Existing_9_UnitCode xmlns="4d4c6e02-051f-40a1-b9f6-47c6f7e76a54" xsi:nil="true"/>
    <Existing_10_UnitNum xmlns="4d4c6e02-051f-40a1-b9f6-47c6f7e76a54" xsi:nil="true"/>
    <Existing_19_UnitLevel xmlns="4d4c6e02-051f-40a1-b9f6-47c6f7e76a54" xsi:nil="true"/>
    <Existing_20_UnitCode xmlns="4d4c6e02-051f-40a1-b9f6-47c6f7e76a54" xsi:nil="true"/>
    <File xmlns="4d4c6e02-051f-40a1-b9f6-47c6f7e76a54" xsi:nil="true"/>
    <County xmlns="4d4c6e02-051f-40a1-b9f6-47c6f7e76a54" xsi:nil="true"/>
    <request_for0 xmlns="4d4c6e02-051f-40a1-b9f6-47c6f7e76a54" xsi:nil="true"/>
    <req_level_3 xmlns="4d4c6e02-051f-40a1-b9f6-47c6f7e76a54" xsi:nil="true"/>
    <Existing_11_UnitNum xmlns="4d4c6e02-051f-40a1-b9f6-47c6f7e76a54" xsi:nil="true"/>
    <Existing_18_UnitLevel xmlns="4d4c6e02-051f-40a1-b9f6-47c6f7e76a54" xsi:nil="true"/>
    <req_level_2 xmlns="4d4c6e02-051f-40a1-b9f6-47c6f7e76a54" xsi:nil="true"/>
    <req_code_3 xmlns="4d4c6e02-051f-40a1-b9f6-47c6f7e76a54" xsi:nil="true"/>
    <req_code_4 xmlns="4d4c6e02-051f-40a1-b9f6-47c6f7e76a54" xsi:nil="true"/>
    <_x0035__Import_From xmlns="4d4c6e02-051f-40a1-b9f6-47c6f7e76a54" xsi:nil="true"/>
    <Existing_1_UnitLevel xmlns="4d4c6e02-051f-40a1-b9f6-47c6f7e76a54" xsi:nil="true"/>
    <Existing_10_UnitTitle xmlns="4d4c6e02-051f-40a1-b9f6-47c6f7e76a54" xsi:nil="true"/>
    <Existing_12_UnitCode xmlns="4d4c6e02-051f-40a1-b9f6-47c6f7e76a54" xsi:nil="true"/>
    <Rationale_1 xmlns="4d4c6e02-051f-40a1-b9f6-47c6f7e76a54" xsi:nil="true"/>
    <entryID xmlns="4d4c6e02-051f-40a1-b9f6-47c6f7e76a54" xsi:nil="true"/>
    <current_progcode xmlns="4d4c6e02-051f-40a1-b9f6-47c6f7e76a54" xsi:nil="true"/>
    <unit_level_3 xmlns="4d4c6e02-051f-40a1-b9f6-47c6f7e76a54" xsi:nil="true"/>
    <unit_level_6 xmlns="4d4c6e02-051f-40a1-b9f6-47c6f7e76a54" xsi:nil="true"/>
    <unit_code_9 xmlns="4d4c6e02-051f-40a1-b9f6-47c6f7e76a54" xsi:nil="true"/>
    <unit_title_11 xmlns="4d4c6e02-051f-40a1-b9f6-47c6f7e76a54" xsi:nil="true"/>
    <unit_code_13 xmlns="4d4c6e02-051f-40a1-b9f6-47c6f7e76a54" xsi:nil="true"/>
    <rationale_10 xmlns="4d4c6e02-051f-40a1-b9f6-47c6f7e76a54" xsi:nil="true"/>
    <Existing_2_UnitTitle xmlns="4d4c6e02-051f-40a1-b9f6-47c6f7e76a54" xsi:nil="true"/>
    <Existing_4_UnitNum xmlns="4d4c6e02-051f-40a1-b9f6-47c6f7e76a54" xsi:nil="true"/>
    <Existing_9_UnitTitle xmlns="4d4c6e02-051f-40a1-b9f6-47c6f7e76a54" xsi:nil="true"/>
    <Existing_11_UnitTitle xmlns="4d4c6e02-051f-40a1-b9f6-47c6f7e76a54" xsi:nil="true"/>
    <Existing_13_UnitCode xmlns="4d4c6e02-051f-40a1-b9f6-47c6f7e76a54" xsi:nil="true"/>
    <RequestStatus xmlns="4d4c6e02-051f-40a1-b9f6-47c6f7e76a54" xsi:nil="true"/>
    <unit_title_5 xmlns="4d4c6e02-051f-40a1-b9f6-47c6f7e76a54" xsi:nil="true"/>
    <unit_code_8 xmlns="4d4c6e02-051f-40a1-b9f6-47c6f7e76a54" xsi:nil="true"/>
    <unit_title_10 xmlns="4d4c6e02-051f-40a1-b9f6-47c6f7e76a54" xsi:nil="true"/>
    <req_from_4 xmlns="4d4c6e02-051f-40a1-b9f6-47c6f7e76a54" xsi:nil="true"/>
    <Existing_2_UnitCode xmlns="4d4c6e02-051f-40a1-b9f6-47c6f7e76a54" xsi:nil="true"/>
    <Existing_2_UnitCreditValue xmlns="4d4c6e02-051f-40a1-b9f6-47c6f7e76a54" xsi:nil="true"/>
    <Existing_5_UnitCode xmlns="4d4c6e02-051f-40a1-b9f6-47c6f7e76a54" xsi:nil="true"/>
    <Existing_5_UnitCreditValue xmlns="4d4c6e02-051f-40a1-b9f6-47c6f7e76a54" xsi:nil="true"/>
    <Existing_8_UnitCode xmlns="4d4c6e02-051f-40a1-b9f6-47c6f7e76a54" xsi:nil="true"/>
    <Existing_10_UnitCode xmlns="4d4c6e02-051f-40a1-b9f6-47c6f7e76a54" xsi:nil="true"/>
    <Existing_12_UnitTitle xmlns="4d4c6e02-051f-40a1-b9f6-47c6f7e76a54" xsi:nil="true"/>
    <Existing_20_UnitNum xmlns="4d4c6e02-051f-40a1-b9f6-47c6f7e76a54" xsi:nil="true"/>
    <Rationale_3 xmlns="4d4c6e02-051f-40a1-b9f6-47c6f7e76a54" xsi:nil="true"/>
    <HOC_Terms xmlns="4d4c6e02-051f-40a1-b9f6-47c6f7e76a54" xsi:nil="true"/>
    <unit_title_13 xmlns="4d4c6e02-051f-40a1-b9f6-47c6f7e76a54" xsi:nil="true"/>
    <rationale_30 xmlns="4d4c6e02-051f-40a1-b9f6-47c6f7e76a54" xsi:nil="true"/>
    <Existing_11_UnitCode xmlns="4d4c6e02-051f-40a1-b9f6-47c6f7e76a54" xsi:nil="true"/>
    <Existing_13_UnitTitle xmlns="4d4c6e02-051f-40a1-b9f6-47c6f7e76a54" xsi:nil="true"/>
    <Existing_20_UnitLevel xmlns="4d4c6e02-051f-40a1-b9f6-47c6f7e76a54" xsi:nil="true"/>
    <Rationale_2 xmlns="4d4c6e02-051f-40a1-b9f6-47c6f7e76a54" xsi:nil="true"/>
    <unit_title_12 xmlns="4d4c6e02-051f-40a1-b9f6-47c6f7e76a54" xsi:nil="true"/>
    <req_code_2 xmlns="4d4c6e02-051f-40a1-b9f6-47c6f7e76a54" xsi:nil="true"/>
    <rationale_20 xmlns="4d4c6e02-051f-40a1-b9f6-47c6f7e76a54" xsi:nil="true"/>
    <Existing_6_UnitLevel xmlns="4d4c6e02-051f-40a1-b9f6-47c6f7e76a54" xsi:nil="true"/>
    <Existing_14_UnitTitle xmlns="4d4c6e02-051f-40a1-b9f6-47c6f7e76a54" xsi:nil="true"/>
    <Existing_15_UnitCreditValue xmlns="4d4c6e02-051f-40a1-b9f6-47c6f7e76a54" xsi:nil="true"/>
    <Existing_16_UnitCode xmlns="4d4c6e02-051f-40a1-b9f6-47c6f7e76a54" xsi:nil="true"/>
    <Existing_20_UnitTitle xmlns="4d4c6e02-051f-40a1-b9f6-47c6f7e76a54" xsi:nil="true"/>
    <Year xmlns="4d4c6e02-051f-40a1-b9f6-47c6f7e76a54" xsi:nil="true"/>
    <centre_name0 xmlns="4d4c6e02-051f-40a1-b9f6-47c6f7e76a54" xsi:nil="true"/>
    <current_qual xmlns="4d4c6e02-051f-40a1-b9f6-47c6f7e76a54" xsi:nil="true"/>
    <unit_level_2 xmlns="4d4c6e02-051f-40a1-b9f6-47c6f7e76a54" xsi:nil="true"/>
    <unit_level_9 xmlns="4d4c6e02-051f-40a1-b9f6-47c6f7e76a54" xsi:nil="true"/>
    <unit_code_12 xmlns="4d4c6e02-051f-40a1-b9f6-47c6f7e76a54" xsi:nil="true"/>
    <unit_level_14 xmlns="4d4c6e02-051f-40a1-b9f6-47c6f7e76a54" xsi:nil="true"/>
    <unit_title_15 xmlns="4d4c6e02-051f-40a1-b9f6-47c6f7e76a54" xsi:nil="true"/>
    <Existing_3_UnitNum xmlns="4d4c6e02-051f-40a1-b9f6-47c6f7e76a54" xsi:nil="true"/>
    <Existing_5_UnitTitle xmlns="4d4c6e02-051f-40a1-b9f6-47c6f7e76a54" xsi:nil="true"/>
    <Existing_8_UnitTitle xmlns="4d4c6e02-051f-40a1-b9f6-47c6f7e76a54" xsi:nil="true"/>
    <Existing_9_UnitNum xmlns="4d4c6e02-051f-40a1-b9f6-47c6f7e76a54" xsi:nil="true"/>
    <Existing_14_UnitCreditValue xmlns="4d4c6e02-051f-40a1-b9f6-47c6f7e76a54" xsi:nil="true"/>
    <Existing_15_UnitTitle xmlns="4d4c6e02-051f-40a1-b9f6-47c6f7e76a54" xsi:nil="true"/>
    <Existing_17_UnitCode xmlns="4d4c6e02-051f-40a1-b9f6-47c6f7e76a54" xsi:nil="true"/>
    <Existing_20_UnitCreditValue xmlns="4d4c6e02-051f-40a1-b9f6-47c6f7e76a54" xsi:nil="true"/>
    <Day xmlns="4d4c6e02-051f-40a1-b9f6-47c6f7e76a54" xsi:nil="true"/>
    <centre_address xmlns="4d4c6e02-051f-40a1-b9f6-47c6f7e76a54" xsi:nil="true"/>
    <unit_title_1 xmlns="4d4c6e02-051f-40a1-b9f6-47c6f7e76a54" xsi:nil="true"/>
    <unit_title_14 xmlns="4d4c6e02-051f-40a1-b9f6-47c6f7e76a54" xsi:nil="true"/>
    <unit_level_15 xmlns="4d4c6e02-051f-40a1-b9f6-47c6f7e76a54" xsi:nil="true"/>
    <Existing_3_UnitCreditValue xmlns="4d4c6e02-051f-40a1-b9f6-47c6f7e76a54" xsi:nil="true"/>
    <Existing_4_UnitCode xmlns="4d4c6e02-051f-40a1-b9f6-47c6f7e76a54" xsi:nil="true"/>
    <Existing_6_UnitCreditValue xmlns="4d4c6e02-051f-40a1-b9f6-47c6f7e76a54" xsi:nil="true"/>
    <Existing_8_UnitCreditValue xmlns="4d4c6e02-051f-40a1-b9f6-47c6f7e76a54" xsi:nil="true"/>
    <Existing_14_UnitCode xmlns="4d4c6e02-051f-40a1-b9f6-47c6f7e76a54" xsi:nil="true"/>
    <Existing_16_UnitTitle xmlns="4d4c6e02-051f-40a1-b9f6-47c6f7e76a54" xsi:nil="true"/>
    <Existing_17_UnitCreditValue xmlns="4d4c6e02-051f-40a1-b9f6-47c6f7e76a54" xsi:nil="true"/>
    <Existing_18_UnitNum xmlns="4d4c6e02-051f-40a1-b9f6-47c6f7e76a54" xsi:nil="true"/>
    <LateRequest xmlns="4d4c6e02-051f-40a1-b9f6-47c6f7e76a54" xsi:nil="true"/>
    <unit_level_16 xmlns="4d4c6e02-051f-40a1-b9f6-47c6f7e76a54" xsi:nil="true"/>
    <Existing_15_UnitCode xmlns="4d4c6e02-051f-40a1-b9f6-47c6f7e76a54" xsi:nil="true"/>
    <Existing_16_UnitCreditValue xmlns="4d4c6e02-051f-40a1-b9f6-47c6f7e76a54" xsi:nil="true"/>
    <Existing_17_UnitTitle xmlns="4d4c6e02-051f-40a1-b9f6-47c6f7e76a54" xsi:nil="true"/>
    <Existing_19_UnitNum xmlns="4d4c6e02-051f-40a1-b9f6-47c6f7e76a54" xsi:nil="true"/>
    <HOC_Firstname xmlns="4d4c6e02-051f-40a1-b9f6-47c6f7e76a54" xsi:nil="true"/>
    <HOC_Position xmlns="4d4c6e02-051f-40a1-b9f6-47c6f7e76a54" xsi:nil="true"/>
    <Month xmlns="4d4c6e02-051f-40a1-b9f6-47c6f7e76a54" xsi:nil="true"/>
    <hoc_lastname0 xmlns="4d4c6e02-051f-40a1-b9f6-47c6f7e76a54" xsi:nil="true"/>
    <hoc_email0 xmlns="4d4c6e02-051f-40a1-b9f6-47c6f7e76a54" xsi:nil="true"/>
    <unit_title_16 xmlns="4d4c6e02-051f-40a1-b9f6-47c6f7e76a54" xsi:nil="true"/>
    <lcf76f155ced4ddcb4097134ff3c332f xmlns="4d4c6e02-051f-40a1-b9f6-47c6f7e76a54">
      <Terms xmlns="http://schemas.microsoft.com/office/infopath/2007/PartnerControls"/>
    </lcf76f155ced4ddcb4097134ff3c332f>
    <Existing_2_UnitLevel xmlns="4d4c6e02-051f-40a1-b9f6-47c6f7e76a54" xsi:nil="true"/>
    <Existing_7_UnitLevel xmlns="4d4c6e02-051f-40a1-b9f6-47c6f7e76a54" xsi:nil="true"/>
    <Existing_8_UnitLevel xmlns="4d4c6e02-051f-40a1-b9f6-47c6f7e76a54" xsi:nil="true"/>
    <Existing_11_UnitCreditValue xmlns="4d4c6e02-051f-40a1-b9f6-47c6f7e76a54" xsi:nil="true"/>
    <Existing_13_UnitLevel xmlns="4d4c6e02-051f-40a1-b9f6-47c6f7e76a54" xsi:nil="true"/>
    <Existing_18_UnitTitle xmlns="4d4c6e02-051f-40a1-b9f6-47c6f7e76a54" xsi:nil="true"/>
    <contact_firstname0 xmlns="4d4c6e02-051f-40a1-b9f6-47c6f7e76a54" xsi:nil="true"/>
    <unit_code_1 xmlns="4d4c6e02-051f-40a1-b9f6-47c6f7e76a54" xsi:nil="true"/>
    <unit_level_5 xmlns="4d4c6e02-051f-40a1-b9f6-47c6f7e76a54" xsi:nil="true"/>
    <unit_level_8 xmlns="4d4c6e02-051f-40a1-b9f6-47c6f7e76a54" xsi:nil="true"/>
    <unit_level_10 xmlns="4d4c6e02-051f-40a1-b9f6-47c6f7e76a54" xsi:nil="true"/>
    <unit_code_11 xmlns="4d4c6e02-051f-40a1-b9f6-47c6f7e76a54" xsi:nil="true"/>
    <unit_code_16 xmlns="4d4c6e02-051f-40a1-b9f6-47c6f7e76a54" xsi:nil="true"/>
    <request_permanent xmlns="4d4c6e02-051f-40a1-b9f6-47c6f7e76a54" xsi:nil="true"/>
    <Existing_1_UnitTitle xmlns="4d4c6e02-051f-40a1-b9f6-47c6f7e76a54" xsi:nil="true"/>
    <Existing_2_UnitNum xmlns="4d4c6e02-051f-40a1-b9f6-47c6f7e76a54" xsi:nil="true"/>
    <Existing_4_UnitTitle xmlns="4d4c6e02-051f-40a1-b9f6-47c6f7e76a54" xsi:nil="true"/>
    <Existing_7_UnitNum xmlns="4d4c6e02-051f-40a1-b9f6-47c6f7e76a54" xsi:nil="true"/>
    <Existing_8_UnitNum xmlns="4d4c6e02-051f-40a1-b9f6-47c6f7e76a54" xsi:nil="true"/>
    <Existing_10_UnitCreditValue xmlns="4d4c6e02-051f-40a1-b9f6-47c6f7e76a54" xsi:nil="true"/>
    <Existing_12_UnitLevel xmlns="4d4c6e02-051f-40a1-b9f6-47c6f7e76a54" xsi:nil="true"/>
    <Existing_19_UnitTitle xmlns="4d4c6e02-051f-40a1-b9f6-47c6f7e76a54" xsi:nil="true"/>
    <centre_number0 xmlns="4d4c6e02-051f-40a1-b9f6-47c6f7e76a54" xsi:nil="true"/>
    <unit_title_6 xmlns="4d4c6e02-051f-40a1-b9f6-47c6f7e76a54" xsi:nil="true"/>
    <unit_level_11 xmlns="4d4c6e02-051f-40a1-b9f6-47c6f7e76a54" xsi:nil="true"/>
    <req_from_1 xmlns="4d4c6e02-051f-40a1-b9f6-47c6f7e76a54" xsi:nil="true"/>
    <Existing_7_UnitCreditValue xmlns="4d4c6e02-051f-40a1-b9f6-47c6f7e76a54" xsi:nil="true"/>
    <Existing_9_UnitCreditValue xmlns="4d4c6e02-051f-40a1-b9f6-47c6f7e76a54" xsi:nil="true"/>
    <Existing_11_UnitLevel xmlns="4d4c6e02-051f-40a1-b9f6-47c6f7e76a54" xsi:nil="true"/>
    <Existing_13_UnitCreditValue xmlns="4d4c6e02-051f-40a1-b9f6-47c6f7e76a54" xsi:nil="true"/>
    <Existing_18_UnitCode xmlns="4d4c6e02-051f-40a1-b9f6-47c6f7e76a54" xsi:nil="true"/>
    <unit_code_3 xmlns="4d4c6e02-051f-40a1-b9f6-47c6f7e76a54" xsi:nil="true"/>
    <unit_level_12 xmlns="4d4c6e02-051f-40a1-b9f6-47c6f7e76a54" xsi:nil="true"/>
    <req_title_4 xmlns="4d4c6e02-051f-40a1-b9f6-47c6f7e76a54" xsi:nil="true"/>
    <Existing_10_UnitLevel xmlns="4d4c6e02-051f-40a1-b9f6-47c6f7e76a54" xsi:nil="true"/>
    <Existing_12_UnitCreditValue xmlns="4d4c6e02-051f-40a1-b9f6-47c6f7e76a54" xsi:nil="true"/>
    <Existing_19_UnitCode xmlns="4d4c6e02-051f-40a1-b9f6-47c6f7e76a54" xsi:nil="true"/>
    <HOC_Email xmlns="4d4c6e02-051f-40a1-b9f6-47c6f7e76a54" xsi:nil="true"/>
    <unit_code_2 xmlns="4d4c6e02-051f-40a1-b9f6-47c6f7e76a54" xsi:nil="true"/>
    <unit_level_13 xmlns="4d4c6e02-051f-40a1-b9f6-47c6f7e76a54" xsi:nil="true"/>
    <req_code_1 xmlns="4d4c6e02-051f-40a1-b9f6-47c6f7e76a54" xsi:nil="true"/>
    <Existing_3_UnitLevel xmlns="4d4c6e02-051f-40a1-b9f6-47c6f7e76a54" xsi:nil="true"/>
    <Existing_4_UnitLevel xmlns="4d4c6e02-051f-40a1-b9f6-47c6f7e76a54" xsi:nil="true"/>
    <Existing_9_UnitLevel xmlns="4d4c6e02-051f-40a1-b9f6-47c6f7e76a54" xsi:nil="true"/>
    <Existing_16_UnitNum xmlns="4d4c6e02-051f-40a1-b9f6-47c6f7e76a54" xsi:nil="true"/>
    <Existing_17_UnitLevel xmlns="4d4c6e02-051f-40a1-b9f6-47c6f7e76a54" xsi:nil="true"/>
    <contact_lastname0 xmlns="4d4c6e02-051f-40a1-b9f6-47c6f7e76a54" xsi:nil="true"/>
    <unit_level_1 xmlns="4d4c6e02-051f-40a1-b9f6-47c6f7e76a54" xsi:nil="true"/>
    <unit_level_4 xmlns="4d4c6e02-051f-40a1-b9f6-47c6f7e76a54" xsi:nil="true"/>
    <unit_code_5 xmlns="4d4c6e02-051f-40a1-b9f6-47c6f7e76a54" xsi:nil="true"/>
    <unit_code_10 xmlns="4d4c6e02-051f-40a1-b9f6-47c6f7e76a54" xsi:nil="true"/>
    <unit_code_15 xmlns="4d4c6e02-051f-40a1-b9f6-47c6f7e76a54" xsi:nil="true"/>
    <req_title_2 xmlns="4d4c6e02-051f-40a1-b9f6-47c6f7e76a54" xsi:nil="true"/>
    <_x0035__Import_Credits xmlns="4d4c6e02-051f-40a1-b9f6-47c6f7e76a54" xsi:nil="true"/>
    <Existing_6_UnitNum xmlns="4d4c6e02-051f-40a1-b9f6-47c6f7e76a54" xsi:nil="true"/>
    <Existing_7_UnitTitle xmlns="4d4c6e02-051f-40a1-b9f6-47c6f7e76a54" xsi:nil="true"/>
    <Existing_16_UnitLevel xmlns="4d4c6e02-051f-40a1-b9f6-47c6f7e76a54" xsi:nil="true"/>
    <Existing_17_UnitNum xmlns="4d4c6e02-051f-40a1-b9f6-47c6f7e76a54" xsi:nil="true"/>
    <PostalCode xmlns="4d4c6e02-051f-40a1-b9f6-47c6f7e76a54" xsi:nil="true"/>
    <unit_title_2 xmlns="4d4c6e02-051f-40a1-b9f6-47c6f7e76a54" xsi:nil="true"/>
    <unit_code_4 xmlns="4d4c6e02-051f-40a1-b9f6-47c6f7e76a54" xsi:nil="true"/>
    <unit_title_7 xmlns="4d4c6e02-051f-40a1-b9f6-47c6f7e76a54" xsi:nil="true"/>
    <unit_title_8 xmlns="4d4c6e02-051f-40a1-b9f6-47c6f7e76a54" xsi:nil="true"/>
    <req_title_3 xmlns="4d4c6e02-051f-40a1-b9f6-47c6f7e76a54" xsi:nil="true"/>
    <req_level_4 xmlns="4d4c6e02-051f-40a1-b9f6-47c6f7e76a54" xsi:nil="true"/>
    <req_from_2 xmlns="4d4c6e02-051f-40a1-b9f6-47c6f7e76a54" xsi:nil="true"/>
    <TaxCatchAll xmlns="2bdafa86-7136-4540-9717-236ef00cc99c" xsi:nil="true"/>
    <_x0035__Import_Title xmlns="4d4c6e02-051f-40a1-b9f6-47c6f7e76a54" xsi:nil="true"/>
    <Existing_7_UnitCode xmlns="4d4c6e02-051f-40a1-b9f6-47c6f7e76a54" xsi:nil="true"/>
    <Existing_14_UnitNum xmlns="4d4c6e02-051f-40a1-b9f6-47c6f7e76a54" xsi:nil="true"/>
    <Existing_15_UnitLevel xmlns="4d4c6e02-051f-40a1-b9f6-47c6f7e76a54" xsi:nil="true"/>
    <contact_phone0 xmlns="4d4c6e02-051f-40a1-b9f6-47c6f7e76a54" xsi:nil="true"/>
    <terms_accepted xmlns="4d4c6e02-051f-40a1-b9f6-47c6f7e76a54" xsi:nil="true"/>
    <unit_code_7 xmlns="4d4c6e02-051f-40a1-b9f6-47c6f7e76a54" xsi:nil="true"/>
    <_x0035__Import_Level xmlns="4d4c6e02-051f-40a1-b9f6-47c6f7e76a54" xsi:nil="true"/>
    <Existing_14_UnitLevel xmlns="4d4c6e02-051f-40a1-b9f6-47c6f7e76a54" xsi:nil="true"/>
    <Existing_15_UnitNum xmlns="4d4c6e02-051f-40a1-b9f6-47c6f7e76a54" xsi:nil="true"/>
    <HOC_Lastname xmlns="4d4c6e02-051f-40a1-b9f6-47c6f7e76a54" xsi:nil="true"/>
    <City xmlns="4d4c6e02-051f-40a1-b9f6-47c6f7e76a54" xsi:nil="true"/>
    <country xmlns="4d4c6e02-051f-40a1-b9f6-47c6f7e76a54" xsi:nil="true"/>
    <hoc_firstname0 xmlns="4d4c6e02-051f-40a1-b9f6-47c6f7e76a54" xsi:nil="true"/>
    <current_qualcode xmlns="4d4c6e02-051f-40a1-b9f6-47c6f7e76a54" xsi:nil="true"/>
    <unit_code_6 xmlns="4d4c6e02-051f-40a1-b9f6-47c6f7e76a54" xsi:nil="true"/>
    <request_already_delivering xmlns="4d4c6e02-051f-40a1-b9f6-47c6f7e76a54" xsi:nil="true"/>
    <req_title_1 xmlns="4d4c6e02-051f-40a1-b9f6-47c6f7e76a5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232B569D16B64C991C1D4175D05DB6" ma:contentTypeVersion="265" ma:contentTypeDescription="Create a new document." ma:contentTypeScope="" ma:versionID="aab61b04f3baa14be96e73401f6f8365">
  <xsd:schema xmlns:xsd="http://www.w3.org/2001/XMLSchema" xmlns:xs="http://www.w3.org/2001/XMLSchema" xmlns:p="http://schemas.microsoft.com/office/2006/metadata/properties" xmlns:ns2="4d4c6e02-051f-40a1-b9f6-47c6f7e76a54" xmlns:ns3="2bdafa86-7136-4540-9717-236ef00cc99c" targetNamespace="http://schemas.microsoft.com/office/2006/metadata/properties" ma:root="true" ma:fieldsID="66a6e19c3a1bf716c46b4d9912c7254d" ns2:_="" ns3:_="">
    <xsd:import namespace="4d4c6e02-051f-40a1-b9f6-47c6f7e76a54"/>
    <xsd:import namespace="2bdafa86-7136-4540-9717-236ef00cc99c"/>
    <xsd:element name="properties">
      <xsd:complexType>
        <xsd:sequence>
          <xsd:element name="documentManagement">
            <xsd:complexType>
              <xsd:all>
                <xsd:element ref="ns2:_x0035__ImportNumber" minOccurs="0"/>
                <xsd:element ref="ns2:_x0035__Import_Code" minOccurs="0"/>
                <xsd:element ref="ns2:_x0035__Import_Title" minOccurs="0"/>
                <xsd:element ref="ns2:_x0035__Import_Level" minOccurs="0"/>
                <xsd:element ref="ns2:_x0035__Import_Credits" minOccurs="0"/>
                <xsd:element ref="ns2:_x0035__Import_From" minOccurs="0"/>
                <xsd:element ref="ns2:Existing_1_UnitTitle" minOccurs="0"/>
                <xsd:element ref="ns2:Existing_1_UnitLevel" minOccurs="0"/>
                <xsd:element ref="ns2:Existing_1_UnitCreditValue" minOccurs="0"/>
                <xsd:element ref="ns2:Existing_2_UnitNum" minOccurs="0"/>
                <xsd:element ref="ns2:Existing_2_UnitCode" minOccurs="0"/>
                <xsd:element ref="ns2:Existing_2_UnitTitle" minOccurs="0"/>
                <xsd:element ref="ns2:Existing_2_UnitLevel" minOccurs="0"/>
                <xsd:element ref="ns2:Existing_2_UnitCreditValue" minOccurs="0"/>
                <xsd:element ref="ns2:Existing_3_UnitNum" minOccurs="0"/>
                <xsd:element ref="ns2:Existing_3_UnitCode" minOccurs="0"/>
                <xsd:element ref="ns2:Existing_3_UnitTitle" minOccurs="0"/>
                <xsd:element ref="ns2:Existing_3_UnitLevel" minOccurs="0"/>
                <xsd:element ref="ns2:Existing_3_UnitCreditValue" minOccurs="0"/>
                <xsd:element ref="ns2:Existing_4_UnitNum" minOccurs="0"/>
                <xsd:element ref="ns2:Existing_4_UnitCode" minOccurs="0"/>
                <xsd:element ref="ns2:Existing_4_UnitTitle" minOccurs="0"/>
                <xsd:element ref="ns2:Existing_4_UnitLevel" minOccurs="0"/>
                <xsd:element ref="ns2:Existing_4_UnitCreditValue" minOccurs="0"/>
                <xsd:element ref="ns2:Existing_5_UnitNum" minOccurs="0"/>
                <xsd:element ref="ns2:Existing_5_UnitCode" minOccurs="0"/>
                <xsd:element ref="ns2:Existing_5_UnitTitle" minOccurs="0"/>
                <xsd:element ref="ns2:Existing_5_UnitLevel" minOccurs="0"/>
                <xsd:element ref="ns2:Existing_5_UnitCreditValue" minOccurs="0"/>
                <xsd:element ref="ns2:Existing_6_UnitNum" minOccurs="0"/>
                <xsd:element ref="ns2:Existing_6_UnitCode" minOccurs="0"/>
                <xsd:element ref="ns2:Existing_6_UnitTitle" minOccurs="0"/>
                <xsd:element ref="ns2:Existing_6_UnitLevel" minOccurs="0"/>
                <xsd:element ref="ns2:Existing_6_UnitCreditValue" minOccurs="0"/>
                <xsd:element ref="ns2:Existing_7_UnitNum" minOccurs="0"/>
                <xsd:element ref="ns2:Existing_7_UnitCode" minOccurs="0"/>
                <xsd:element ref="ns2:Existing_7_UnitTitle" minOccurs="0"/>
                <xsd:element ref="ns2:Existing_7_UnitLevel" minOccurs="0"/>
                <xsd:element ref="ns2:Existing_7_UnitCreditValue" minOccurs="0"/>
                <xsd:element ref="ns2:Existing_8_UnitNum" minOccurs="0"/>
                <xsd:element ref="ns2:Existing_8_UnitCode" minOccurs="0"/>
                <xsd:element ref="ns2:Existing_8_UnitTitle" minOccurs="0"/>
                <xsd:element ref="ns2:Existing_8_UnitLevel" minOccurs="0"/>
                <xsd:element ref="ns2:Existing_8_UnitCreditValue" minOccurs="0"/>
                <xsd:element ref="ns2:Existing_9_UnitNum" minOccurs="0"/>
                <xsd:element ref="ns2:Existing_9_UnitCode" minOccurs="0"/>
                <xsd:element ref="ns2:Existing_9_UnitTitle" minOccurs="0"/>
                <xsd:element ref="ns2:Existing_9_UnitLevel" minOccurs="0"/>
                <xsd:element ref="ns2:Existing_9_UnitCreditValue" minOccurs="0"/>
                <xsd:element ref="ns2:Existing_10_UnitNum" minOccurs="0"/>
                <xsd:element ref="ns2:Existing_10_UnitCode" minOccurs="0"/>
                <xsd:element ref="ns2:Existing_10_UnitTitle" minOccurs="0"/>
                <xsd:element ref="ns2:Existing_10_UnitLevel" minOccurs="0"/>
                <xsd:element ref="ns2:Existing_10_UnitCreditValue" minOccurs="0"/>
                <xsd:element ref="ns2:Existing_11_UnitNum" minOccurs="0"/>
                <xsd:element ref="ns2:Existing_11_UnitCode" minOccurs="0"/>
                <xsd:element ref="ns2:Existing_11_UnitTitle" minOccurs="0"/>
                <xsd:element ref="ns2:Existing_11_UnitLevel" minOccurs="0"/>
                <xsd:element ref="ns2:Existing_11_UnitCreditValue" minOccurs="0"/>
                <xsd:element ref="ns2:Existing_12_UnitNum" minOccurs="0"/>
                <xsd:element ref="ns2:Existing_12_UnitCode" minOccurs="0"/>
                <xsd:element ref="ns2:Existing_12_UnitTitle" minOccurs="0"/>
                <xsd:element ref="ns2:Existing_12_UnitLevel" minOccurs="0"/>
                <xsd:element ref="ns2:Existing_12_UnitCreditValue" minOccurs="0"/>
                <xsd:element ref="ns2:Existing_13_UnitNum" minOccurs="0"/>
                <xsd:element ref="ns2:Existing_13_UnitCode" minOccurs="0"/>
                <xsd:element ref="ns2:Existing_13_UnitTitle" minOccurs="0"/>
                <xsd:element ref="ns2:Existing_13_UnitLevel" minOccurs="0"/>
                <xsd:element ref="ns2:Existing_13_UnitCreditValue" minOccurs="0"/>
                <xsd:element ref="ns2:Existing_14_UnitNum" minOccurs="0"/>
                <xsd:element ref="ns2:Existing_14_UnitCode" minOccurs="0"/>
                <xsd:element ref="ns2:Existing_14_UnitTitle" minOccurs="0"/>
                <xsd:element ref="ns2:Existing_14_UnitLevel" minOccurs="0"/>
                <xsd:element ref="ns2:Existing_14_UnitCreditValue" minOccurs="0"/>
                <xsd:element ref="ns2:Existing_15_UnitNum" minOccurs="0"/>
                <xsd:element ref="ns2:Existing_15_UnitCode" minOccurs="0"/>
                <xsd:element ref="ns2:Existing_15_UnitTitle" minOccurs="0"/>
                <xsd:element ref="ns2:Existing_15_UnitLevel" minOccurs="0"/>
                <xsd:element ref="ns2:Existing_15_UnitCreditValue" minOccurs="0"/>
                <xsd:element ref="ns2:Existing_16_UnitNum" minOccurs="0"/>
                <xsd:element ref="ns2:Existing_16_UnitCode" minOccurs="0"/>
                <xsd:element ref="ns2:Existing_16_UnitTitle" minOccurs="0"/>
                <xsd:element ref="ns2:Existing_16_UnitLevel" minOccurs="0"/>
                <xsd:element ref="ns2:Existing_16_UnitCreditValue" minOccurs="0"/>
                <xsd:element ref="ns2:Existing_17_UnitNum" minOccurs="0"/>
                <xsd:element ref="ns2:Existing_17_UnitCode" minOccurs="0"/>
                <xsd:element ref="ns2:Existing_17_UnitTitle" minOccurs="0"/>
                <xsd:element ref="ns2:Existing_17_UnitLevel" minOccurs="0"/>
                <xsd:element ref="ns2:Existing_17_UnitCreditValue" minOccurs="0"/>
                <xsd:element ref="ns2:Existing_18_UnitNum" minOccurs="0"/>
                <xsd:element ref="ns2:Existing_18_UnitCode" minOccurs="0"/>
                <xsd:element ref="ns2:Existing_18_UnitTitle" minOccurs="0"/>
                <xsd:element ref="ns2:Existing_18_UnitLevel" minOccurs="0"/>
                <xsd:element ref="ns2:Existing_18_UnitCreditValue" minOccurs="0"/>
                <xsd:element ref="ns2:Existing_19_UnitNum" minOccurs="0"/>
                <xsd:element ref="ns2:Existing_19_UnitCode" minOccurs="0"/>
                <xsd:element ref="ns2:Existing_19_UnitTitle" minOccurs="0"/>
                <xsd:element ref="ns2:Existing_19_UnitLevel" minOccurs="0"/>
                <xsd:element ref="ns2:Existing_19_UnitCreditValue" minOccurs="0"/>
                <xsd:element ref="ns2:Existing_20_UnitNum" minOccurs="0"/>
                <xsd:element ref="ns2:Existing_20_UnitCode" minOccurs="0"/>
                <xsd:element ref="ns2:Existing_20_UnitTitle" minOccurs="0"/>
                <xsd:element ref="ns2:Existing_20_UnitLevel" minOccurs="0"/>
                <xsd:element ref="ns2:Existing_20_UnitCreditValue" minOccurs="0"/>
                <xsd:element ref="ns2:Rationale_1" minOccurs="0"/>
                <xsd:element ref="ns2:Rationale_2" minOccurs="0"/>
                <xsd:element ref="ns2:Rationale_3" minOccurs="0"/>
                <xsd:element ref="ns2:HOC_Firstname" minOccurs="0"/>
                <xsd:element ref="ns2:HOC_Lastname" minOccurs="0"/>
                <xsd:element ref="ns2:HOC_Position" minOccurs="0"/>
                <xsd:element ref="ns2:HOC_Email" minOccurs="0"/>
                <xsd:element ref="ns2:HOC_Terms" minOccurs="0"/>
                <xsd:element ref="ns2:LateRequest" minOccurs="0"/>
                <xsd:element ref="ns2:RequestStatus" minOccurs="0"/>
                <xsd:element ref="ns2:Month" minOccurs="0"/>
                <xsd:element ref="ns2:Day" minOccurs="0"/>
                <xsd:element ref="ns2:Year" minOccurs="0"/>
                <xsd:element ref="ns2:File" minOccurs="0"/>
                <xsd:element ref="ns2:MediaServiceMetadata" minOccurs="0"/>
                <xsd:element ref="ns2:MediaServiceFastMetadata" minOccurs="0"/>
                <xsd:element ref="ns2:entryID" minOccurs="0"/>
                <xsd:element ref="ns2:City" minOccurs="0"/>
                <xsd:element ref="ns2:County" minOccurs="0"/>
                <xsd:element ref="ns2:PostalCod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centre_name0" minOccurs="0"/>
                <xsd:element ref="ns2:centre_number0" minOccurs="0"/>
                <xsd:element ref="ns2:centre_address" minOccurs="0"/>
                <xsd:element ref="ns2:country" minOccurs="0"/>
                <xsd:element ref="ns2:contact_firstname0" minOccurs="0"/>
                <xsd:element ref="ns2:contact_lastname0" minOccurs="0"/>
                <xsd:element ref="ns2:contact_email0" minOccurs="0"/>
                <xsd:element ref="ns2:contact_phone0" minOccurs="0"/>
                <xsd:element ref="ns2:hoc_firstname0" minOccurs="0"/>
                <xsd:element ref="ns2:hoc_lastname0" minOccurs="0"/>
                <xsd:element ref="ns2:hoc_email0" minOccurs="0"/>
                <xsd:element ref="ns2:terms_accepted" minOccurs="0"/>
                <xsd:element ref="ns2:current_qual" minOccurs="0"/>
                <xsd:element ref="ns2:current_qualcode" minOccurs="0"/>
                <xsd:element ref="ns2:current_progcode" minOccurs="0"/>
                <xsd:element ref="ns2:unit_title_1" minOccurs="0"/>
                <xsd:element ref="ns2:unit_code_1" minOccurs="0"/>
                <xsd:element ref="ns2:unit_level_1" minOccurs="0"/>
                <xsd:element ref="ns2:unit_title_2" minOccurs="0"/>
                <xsd:element ref="ns2:unit_code_2" minOccurs="0"/>
                <xsd:element ref="ns2:unit_level_2" minOccurs="0"/>
                <xsd:element ref="ns2:unit_title_3" minOccurs="0"/>
                <xsd:element ref="ns2:unit_code_3" minOccurs="0"/>
                <xsd:element ref="ns2:unit_level_3" minOccurs="0"/>
                <xsd:element ref="ns2:unit_title_4" minOccurs="0"/>
                <xsd:element ref="ns2:unit_code_4" minOccurs="0"/>
                <xsd:element ref="ns2:unit_level_4" minOccurs="0"/>
                <xsd:element ref="ns2:unit_title_5" minOccurs="0"/>
                <xsd:element ref="ns2:unit_code_5" minOccurs="0"/>
                <xsd:element ref="ns2:unit_level_5" minOccurs="0"/>
                <xsd:element ref="ns2:unit_title_6" minOccurs="0"/>
                <xsd:element ref="ns2:unit_code_6" minOccurs="0"/>
                <xsd:element ref="ns2:unit_level_6" minOccurs="0"/>
                <xsd:element ref="ns2:unit_title_7" minOccurs="0"/>
                <xsd:element ref="ns2:unit_code_7" minOccurs="0"/>
                <xsd:element ref="ns2:unit_level_7" minOccurs="0"/>
                <xsd:element ref="ns2:unit_title_8" minOccurs="0"/>
                <xsd:element ref="ns2:unit_code_8" minOccurs="0"/>
                <xsd:element ref="ns2:unit_level_8" minOccurs="0"/>
                <xsd:element ref="ns2:unit_title_9" minOccurs="0"/>
                <xsd:element ref="ns2:unit_code_9" minOccurs="0"/>
                <xsd:element ref="ns2:unit_level_9" minOccurs="0"/>
                <xsd:element ref="ns2:unit_title_10" minOccurs="0"/>
                <xsd:element ref="ns2:unit_code_10" minOccurs="0"/>
                <xsd:element ref="ns2:unit_level_10" minOccurs="0"/>
                <xsd:element ref="ns2:unit_title_11" minOccurs="0"/>
                <xsd:element ref="ns2:unit_code_11" minOccurs="0"/>
                <xsd:element ref="ns2:unit_level_11" minOccurs="0"/>
                <xsd:element ref="ns2:unit_title_12" minOccurs="0"/>
                <xsd:element ref="ns2:unit_code_12" minOccurs="0"/>
                <xsd:element ref="ns2:unit_level_12" minOccurs="0"/>
                <xsd:element ref="ns2:unit_title_13" minOccurs="0"/>
                <xsd:element ref="ns2:unit_code_13" minOccurs="0"/>
                <xsd:element ref="ns2:unit_level_13" minOccurs="0"/>
                <xsd:element ref="ns2:unit_title_14" minOccurs="0"/>
                <xsd:element ref="ns2:unit_code_14" minOccurs="0"/>
                <xsd:element ref="ns2:unit_level_14" minOccurs="0"/>
                <xsd:element ref="ns2:unit_title_15" minOccurs="0"/>
                <xsd:element ref="ns2:unit_code_15" minOccurs="0"/>
                <xsd:element ref="ns2:unit_level_15" minOccurs="0"/>
                <xsd:element ref="ns2:unit_title_16" minOccurs="0"/>
                <xsd:element ref="ns2:unit_code_16" minOccurs="0"/>
                <xsd:element ref="ns2:unit_level_16" minOccurs="0"/>
                <xsd:element ref="ns2:request_for0" minOccurs="0"/>
                <xsd:element ref="ns2:request_permanent" minOccurs="0"/>
                <xsd:element ref="ns2:request_already_delivering" minOccurs="0"/>
                <xsd:element ref="ns2:req_title_1" minOccurs="0"/>
                <xsd:element ref="ns2:req_code_1" minOccurs="0"/>
                <xsd:element ref="ns2:req_level_1" minOccurs="0"/>
                <xsd:element ref="ns2:req_title_2" minOccurs="0"/>
                <xsd:element ref="ns2:req_code_2" minOccurs="0"/>
                <xsd:element ref="ns2:req_level_2" minOccurs="0"/>
                <xsd:element ref="ns2:req_title_3" minOccurs="0"/>
                <xsd:element ref="ns2:req_code_3" minOccurs="0"/>
                <xsd:element ref="ns2:req_level_3" minOccurs="0"/>
                <xsd:element ref="ns2:req_title_4" minOccurs="0"/>
                <xsd:element ref="ns2:req_code_4" minOccurs="0"/>
                <xsd:element ref="ns2:req_level_4" minOccurs="0"/>
                <xsd:element ref="ns2:req_from_4" minOccurs="0"/>
                <xsd:element ref="ns2:req_from_3" minOccurs="0"/>
                <xsd:element ref="ns2:req_from_2" minOccurs="0"/>
                <xsd:element ref="ns2:req_from_1" minOccurs="0"/>
                <xsd:element ref="ns2:rationale_10" minOccurs="0"/>
                <xsd:element ref="ns2:rationale_20" minOccurs="0"/>
                <xsd:element ref="ns2:rationale_30"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c6e02-051f-40a1-b9f6-47c6f7e76a54" elementFormDefault="qualified">
    <xsd:import namespace="http://schemas.microsoft.com/office/2006/documentManagement/types"/>
    <xsd:import namespace="http://schemas.microsoft.com/office/infopath/2007/PartnerControls"/>
    <xsd:element name="_x0035__ImportNumber" ma:index="8" nillable="true" ma:displayName="5_Import Number" ma:format="Dropdown" ma:internalName="_x0035__ImportNumber">
      <xsd:simpleType>
        <xsd:restriction base="dms:Text">
          <xsd:maxLength value="255"/>
        </xsd:restriction>
      </xsd:simpleType>
    </xsd:element>
    <xsd:element name="_x0035__Import_Code" ma:index="9" nillable="true" ma:displayName="5_Import_Code" ma:format="Dropdown" ma:internalName="_x0035__Import_Code">
      <xsd:simpleType>
        <xsd:restriction base="dms:Text">
          <xsd:maxLength value="255"/>
        </xsd:restriction>
      </xsd:simpleType>
    </xsd:element>
    <xsd:element name="_x0035__Import_Title" ma:index="10" nillable="true" ma:displayName="5_Import_Title" ma:format="Dropdown" ma:internalName="_x0035__Import_Title">
      <xsd:simpleType>
        <xsd:restriction base="dms:Text">
          <xsd:maxLength value="255"/>
        </xsd:restriction>
      </xsd:simpleType>
    </xsd:element>
    <xsd:element name="_x0035__Import_Level" ma:index="11" nillable="true" ma:displayName="5_Import_Level" ma:format="Dropdown" ma:internalName="_x0035__Import_Level">
      <xsd:simpleType>
        <xsd:restriction base="dms:Text">
          <xsd:maxLength value="255"/>
        </xsd:restriction>
      </xsd:simpleType>
    </xsd:element>
    <xsd:element name="_x0035__Import_Credits" ma:index="12" nillable="true" ma:displayName="5_Import_Credits" ma:format="Dropdown" ma:internalName="_x0035__Import_Credits">
      <xsd:simpleType>
        <xsd:restriction base="dms:Text">
          <xsd:maxLength value="255"/>
        </xsd:restriction>
      </xsd:simpleType>
    </xsd:element>
    <xsd:element name="_x0035__Import_From" ma:index="13" nillable="true" ma:displayName="5_Import_From" ma:format="Dropdown" ma:internalName="_x0035__Import_From">
      <xsd:simpleType>
        <xsd:restriction base="dms:Text">
          <xsd:maxLength value="255"/>
        </xsd:restriction>
      </xsd:simpleType>
    </xsd:element>
    <xsd:element name="Existing_1_UnitTitle" ma:index="14" nillable="true" ma:displayName="Existing_1_UnitTitle" ma:format="Dropdown" ma:internalName="Existing_1_UnitTitle">
      <xsd:simpleType>
        <xsd:restriction base="dms:Text">
          <xsd:maxLength value="255"/>
        </xsd:restriction>
      </xsd:simpleType>
    </xsd:element>
    <xsd:element name="Existing_1_UnitLevel" ma:index="15" nillable="true" ma:displayName="Existing_1_UnitLevel" ma:format="Dropdown" ma:internalName="Existing_1_UnitLevel">
      <xsd:simpleType>
        <xsd:restriction base="dms:Text">
          <xsd:maxLength value="255"/>
        </xsd:restriction>
      </xsd:simpleType>
    </xsd:element>
    <xsd:element name="Existing_1_UnitCreditValue" ma:index="16" nillable="true" ma:displayName="Existing_1_UnitCreditValue" ma:format="Dropdown" ma:internalName="Existing_1_UnitCreditValue">
      <xsd:simpleType>
        <xsd:restriction base="dms:Text">
          <xsd:maxLength value="255"/>
        </xsd:restriction>
      </xsd:simpleType>
    </xsd:element>
    <xsd:element name="Existing_2_UnitNum" ma:index="17" nillable="true" ma:displayName="Existing_2_UnitNum" ma:format="Dropdown" ma:internalName="Existing_2_UnitNum">
      <xsd:simpleType>
        <xsd:restriction base="dms:Text">
          <xsd:maxLength value="255"/>
        </xsd:restriction>
      </xsd:simpleType>
    </xsd:element>
    <xsd:element name="Existing_2_UnitCode" ma:index="18" nillable="true" ma:displayName="Existing_2_UnitCode" ma:format="Dropdown" ma:internalName="Existing_2_UnitCode">
      <xsd:simpleType>
        <xsd:restriction base="dms:Text">
          <xsd:maxLength value="255"/>
        </xsd:restriction>
      </xsd:simpleType>
    </xsd:element>
    <xsd:element name="Existing_2_UnitTitle" ma:index="19" nillable="true" ma:displayName="Existing_2_UnitTitle" ma:format="Dropdown" ma:internalName="Existing_2_UnitTitle">
      <xsd:simpleType>
        <xsd:restriction base="dms:Text">
          <xsd:maxLength value="255"/>
        </xsd:restriction>
      </xsd:simpleType>
    </xsd:element>
    <xsd:element name="Existing_2_UnitLevel" ma:index="20" nillable="true" ma:displayName="Existing_2_UnitLevel" ma:format="Dropdown" ma:internalName="Existing_2_UnitLevel">
      <xsd:simpleType>
        <xsd:restriction base="dms:Text">
          <xsd:maxLength value="255"/>
        </xsd:restriction>
      </xsd:simpleType>
    </xsd:element>
    <xsd:element name="Existing_2_UnitCreditValue" ma:index="21" nillable="true" ma:displayName="Existing_2_UnitCreditValue" ma:format="Dropdown" ma:internalName="Existing_2_UnitCreditValue">
      <xsd:simpleType>
        <xsd:restriction base="dms:Text">
          <xsd:maxLength value="255"/>
        </xsd:restriction>
      </xsd:simpleType>
    </xsd:element>
    <xsd:element name="Existing_3_UnitNum" ma:index="22" nillable="true" ma:displayName="Existing_3_UnitNum" ma:format="Dropdown" ma:internalName="Existing_3_UnitNum">
      <xsd:simpleType>
        <xsd:restriction base="dms:Text">
          <xsd:maxLength value="255"/>
        </xsd:restriction>
      </xsd:simpleType>
    </xsd:element>
    <xsd:element name="Existing_3_UnitCode" ma:index="23" nillable="true" ma:displayName="Existing_3_UnitCode" ma:format="Dropdown" ma:internalName="Existing_3_UnitCode">
      <xsd:simpleType>
        <xsd:restriction base="dms:Text">
          <xsd:maxLength value="255"/>
        </xsd:restriction>
      </xsd:simpleType>
    </xsd:element>
    <xsd:element name="Existing_3_UnitTitle" ma:index="24" nillable="true" ma:displayName="Existing_3_UnitTitle" ma:format="Dropdown" ma:internalName="Existing_3_UnitTitle">
      <xsd:simpleType>
        <xsd:restriction base="dms:Text">
          <xsd:maxLength value="255"/>
        </xsd:restriction>
      </xsd:simpleType>
    </xsd:element>
    <xsd:element name="Existing_3_UnitLevel" ma:index="25" nillable="true" ma:displayName="Existing_3_UnitLevel" ma:format="Dropdown" ma:internalName="Existing_3_UnitLevel">
      <xsd:simpleType>
        <xsd:restriction base="dms:Text">
          <xsd:maxLength value="255"/>
        </xsd:restriction>
      </xsd:simpleType>
    </xsd:element>
    <xsd:element name="Existing_3_UnitCreditValue" ma:index="26" nillable="true" ma:displayName="Existing_3_UnitCreditValue" ma:format="Dropdown" ma:internalName="Existing_3_UnitCreditValue">
      <xsd:simpleType>
        <xsd:restriction base="dms:Text">
          <xsd:maxLength value="255"/>
        </xsd:restriction>
      </xsd:simpleType>
    </xsd:element>
    <xsd:element name="Existing_4_UnitNum" ma:index="27" nillable="true" ma:displayName="Existing_4_UnitNum" ma:format="Dropdown" ma:internalName="Existing_4_UnitNum">
      <xsd:simpleType>
        <xsd:restriction base="dms:Text">
          <xsd:maxLength value="255"/>
        </xsd:restriction>
      </xsd:simpleType>
    </xsd:element>
    <xsd:element name="Existing_4_UnitCode" ma:index="28" nillable="true" ma:displayName="Existing_4_UnitCode" ma:format="Dropdown" ma:internalName="Existing_4_UnitCode">
      <xsd:simpleType>
        <xsd:restriction base="dms:Text">
          <xsd:maxLength value="255"/>
        </xsd:restriction>
      </xsd:simpleType>
    </xsd:element>
    <xsd:element name="Existing_4_UnitTitle" ma:index="29" nillable="true" ma:displayName="Existing_4_UnitTitle" ma:format="Dropdown" ma:internalName="Existing_4_UnitTitle">
      <xsd:simpleType>
        <xsd:restriction base="dms:Text">
          <xsd:maxLength value="255"/>
        </xsd:restriction>
      </xsd:simpleType>
    </xsd:element>
    <xsd:element name="Existing_4_UnitLevel" ma:index="30" nillable="true" ma:displayName="Existing_4_UnitLevel" ma:format="Dropdown" ma:internalName="Existing_4_UnitLevel">
      <xsd:simpleType>
        <xsd:restriction base="dms:Text">
          <xsd:maxLength value="255"/>
        </xsd:restriction>
      </xsd:simpleType>
    </xsd:element>
    <xsd:element name="Existing_4_UnitCreditValue" ma:index="31" nillable="true" ma:displayName="Existing_4_UnitCreditValue" ma:format="Dropdown" ma:internalName="Existing_4_UnitCreditValue">
      <xsd:simpleType>
        <xsd:restriction base="dms:Text">
          <xsd:maxLength value="255"/>
        </xsd:restriction>
      </xsd:simpleType>
    </xsd:element>
    <xsd:element name="Existing_5_UnitNum" ma:index="32" nillable="true" ma:displayName="Existing_5_UnitNum" ma:format="Dropdown" ma:internalName="Existing_5_UnitNum">
      <xsd:simpleType>
        <xsd:restriction base="dms:Text">
          <xsd:maxLength value="255"/>
        </xsd:restriction>
      </xsd:simpleType>
    </xsd:element>
    <xsd:element name="Existing_5_UnitCode" ma:index="33" nillable="true" ma:displayName="Existing_5_UnitCode" ma:format="Dropdown" ma:internalName="Existing_5_UnitCode">
      <xsd:simpleType>
        <xsd:restriction base="dms:Text">
          <xsd:maxLength value="255"/>
        </xsd:restriction>
      </xsd:simpleType>
    </xsd:element>
    <xsd:element name="Existing_5_UnitTitle" ma:index="34" nillable="true" ma:displayName="Existing_5_UnitTitle" ma:format="Dropdown" ma:internalName="Existing_5_UnitTitle">
      <xsd:simpleType>
        <xsd:restriction base="dms:Text">
          <xsd:maxLength value="255"/>
        </xsd:restriction>
      </xsd:simpleType>
    </xsd:element>
    <xsd:element name="Existing_5_UnitLevel" ma:index="35" nillable="true" ma:displayName="Existing_5_UnitLevel" ma:format="Dropdown" ma:internalName="Existing_5_UnitLevel">
      <xsd:simpleType>
        <xsd:restriction base="dms:Text">
          <xsd:maxLength value="255"/>
        </xsd:restriction>
      </xsd:simpleType>
    </xsd:element>
    <xsd:element name="Existing_5_UnitCreditValue" ma:index="36" nillable="true" ma:displayName="Existing_5_UnitCreditValue" ma:format="Dropdown" ma:internalName="Existing_5_UnitCreditValue">
      <xsd:simpleType>
        <xsd:restriction base="dms:Text">
          <xsd:maxLength value="255"/>
        </xsd:restriction>
      </xsd:simpleType>
    </xsd:element>
    <xsd:element name="Existing_6_UnitNum" ma:index="37" nillable="true" ma:displayName="Existing_6_UnitNum" ma:format="Dropdown" ma:internalName="Existing_6_UnitNum">
      <xsd:simpleType>
        <xsd:restriction base="dms:Text">
          <xsd:maxLength value="255"/>
        </xsd:restriction>
      </xsd:simpleType>
    </xsd:element>
    <xsd:element name="Existing_6_UnitCode" ma:index="38" nillable="true" ma:displayName="Existing_6_UnitCode" ma:format="Dropdown" ma:internalName="Existing_6_UnitCode">
      <xsd:simpleType>
        <xsd:restriction base="dms:Text">
          <xsd:maxLength value="255"/>
        </xsd:restriction>
      </xsd:simpleType>
    </xsd:element>
    <xsd:element name="Existing_6_UnitTitle" ma:index="39" nillable="true" ma:displayName="Existing_6_UnitTitle" ma:format="Dropdown" ma:internalName="Existing_6_UnitTitle">
      <xsd:simpleType>
        <xsd:restriction base="dms:Text">
          <xsd:maxLength value="255"/>
        </xsd:restriction>
      </xsd:simpleType>
    </xsd:element>
    <xsd:element name="Existing_6_UnitLevel" ma:index="40" nillable="true" ma:displayName="Existing_6_UnitLevel" ma:format="Dropdown" ma:internalName="Existing_6_UnitLevel">
      <xsd:simpleType>
        <xsd:restriction base="dms:Text">
          <xsd:maxLength value="255"/>
        </xsd:restriction>
      </xsd:simpleType>
    </xsd:element>
    <xsd:element name="Existing_6_UnitCreditValue" ma:index="41" nillable="true" ma:displayName="Existing_6_UnitCreditValue" ma:format="Dropdown" ma:internalName="Existing_6_UnitCreditValue">
      <xsd:simpleType>
        <xsd:restriction base="dms:Text">
          <xsd:maxLength value="255"/>
        </xsd:restriction>
      </xsd:simpleType>
    </xsd:element>
    <xsd:element name="Existing_7_UnitNum" ma:index="42" nillable="true" ma:displayName="Existing_7_UnitNum" ma:format="Dropdown" ma:internalName="Existing_7_UnitNum">
      <xsd:simpleType>
        <xsd:restriction base="dms:Text">
          <xsd:maxLength value="255"/>
        </xsd:restriction>
      </xsd:simpleType>
    </xsd:element>
    <xsd:element name="Existing_7_UnitCode" ma:index="43" nillable="true" ma:displayName="Existing_7_UnitCode" ma:format="Dropdown" ma:internalName="Existing_7_UnitCode">
      <xsd:simpleType>
        <xsd:restriction base="dms:Text">
          <xsd:maxLength value="255"/>
        </xsd:restriction>
      </xsd:simpleType>
    </xsd:element>
    <xsd:element name="Existing_7_UnitTitle" ma:index="44" nillable="true" ma:displayName="Existing_7_UnitTitle" ma:format="Dropdown" ma:internalName="Existing_7_UnitTitle">
      <xsd:simpleType>
        <xsd:restriction base="dms:Text">
          <xsd:maxLength value="255"/>
        </xsd:restriction>
      </xsd:simpleType>
    </xsd:element>
    <xsd:element name="Existing_7_UnitLevel" ma:index="45" nillable="true" ma:displayName="Existing_7_UnitLevel" ma:format="Dropdown" ma:internalName="Existing_7_UnitLevel">
      <xsd:simpleType>
        <xsd:restriction base="dms:Text">
          <xsd:maxLength value="255"/>
        </xsd:restriction>
      </xsd:simpleType>
    </xsd:element>
    <xsd:element name="Existing_7_UnitCreditValue" ma:index="46" nillable="true" ma:displayName="Existing_7_UnitCreditValue" ma:format="Dropdown" ma:internalName="Existing_7_UnitCreditValue">
      <xsd:simpleType>
        <xsd:restriction base="dms:Text">
          <xsd:maxLength value="255"/>
        </xsd:restriction>
      </xsd:simpleType>
    </xsd:element>
    <xsd:element name="Existing_8_UnitNum" ma:index="47" nillable="true" ma:displayName="Existing_8_UnitNum" ma:format="Dropdown" ma:internalName="Existing_8_UnitNum">
      <xsd:simpleType>
        <xsd:restriction base="dms:Text">
          <xsd:maxLength value="255"/>
        </xsd:restriction>
      </xsd:simpleType>
    </xsd:element>
    <xsd:element name="Existing_8_UnitCode" ma:index="48" nillable="true" ma:displayName="Existing_8_UnitCode" ma:format="Dropdown" ma:internalName="Existing_8_UnitCode">
      <xsd:simpleType>
        <xsd:restriction base="dms:Text">
          <xsd:maxLength value="255"/>
        </xsd:restriction>
      </xsd:simpleType>
    </xsd:element>
    <xsd:element name="Existing_8_UnitTitle" ma:index="49" nillable="true" ma:displayName="Existing_8_UnitTitle" ma:format="Dropdown" ma:internalName="Existing_8_UnitTitle">
      <xsd:simpleType>
        <xsd:restriction base="dms:Text">
          <xsd:maxLength value="255"/>
        </xsd:restriction>
      </xsd:simpleType>
    </xsd:element>
    <xsd:element name="Existing_8_UnitLevel" ma:index="50" nillable="true" ma:displayName="Existing_8_UnitLevel" ma:format="Dropdown" ma:internalName="Existing_8_UnitLevel">
      <xsd:simpleType>
        <xsd:restriction base="dms:Text">
          <xsd:maxLength value="255"/>
        </xsd:restriction>
      </xsd:simpleType>
    </xsd:element>
    <xsd:element name="Existing_8_UnitCreditValue" ma:index="51" nillable="true" ma:displayName="Existing_8_UnitCreditValue" ma:format="Dropdown" ma:internalName="Existing_8_UnitCreditValue">
      <xsd:simpleType>
        <xsd:restriction base="dms:Text">
          <xsd:maxLength value="255"/>
        </xsd:restriction>
      </xsd:simpleType>
    </xsd:element>
    <xsd:element name="Existing_9_UnitNum" ma:index="52" nillable="true" ma:displayName="Existing_9_UnitNum" ma:format="Dropdown" ma:internalName="Existing_9_UnitNum">
      <xsd:simpleType>
        <xsd:restriction base="dms:Text">
          <xsd:maxLength value="255"/>
        </xsd:restriction>
      </xsd:simpleType>
    </xsd:element>
    <xsd:element name="Existing_9_UnitCode" ma:index="53" nillable="true" ma:displayName="Existing_9_UnitCode" ma:format="Dropdown" ma:internalName="Existing_9_UnitCode">
      <xsd:simpleType>
        <xsd:restriction base="dms:Text">
          <xsd:maxLength value="255"/>
        </xsd:restriction>
      </xsd:simpleType>
    </xsd:element>
    <xsd:element name="Existing_9_UnitTitle" ma:index="54" nillable="true" ma:displayName="Existing_9_UnitTitle" ma:format="Dropdown" ma:internalName="Existing_9_UnitTitle">
      <xsd:simpleType>
        <xsd:restriction base="dms:Text">
          <xsd:maxLength value="255"/>
        </xsd:restriction>
      </xsd:simpleType>
    </xsd:element>
    <xsd:element name="Existing_9_UnitLevel" ma:index="55" nillable="true" ma:displayName="Existing_9_UnitLevel" ma:format="Dropdown" ma:internalName="Existing_9_UnitLevel">
      <xsd:simpleType>
        <xsd:restriction base="dms:Text">
          <xsd:maxLength value="255"/>
        </xsd:restriction>
      </xsd:simpleType>
    </xsd:element>
    <xsd:element name="Existing_9_UnitCreditValue" ma:index="56" nillable="true" ma:displayName="Existing_9_UnitCreditValue" ma:format="Dropdown" ma:internalName="Existing_9_UnitCreditValue">
      <xsd:simpleType>
        <xsd:restriction base="dms:Text">
          <xsd:maxLength value="255"/>
        </xsd:restriction>
      </xsd:simpleType>
    </xsd:element>
    <xsd:element name="Existing_10_UnitNum" ma:index="57" nillable="true" ma:displayName="Existing_10_UnitNum" ma:format="Dropdown" ma:internalName="Existing_10_UnitNum">
      <xsd:simpleType>
        <xsd:restriction base="dms:Text">
          <xsd:maxLength value="255"/>
        </xsd:restriction>
      </xsd:simpleType>
    </xsd:element>
    <xsd:element name="Existing_10_UnitCode" ma:index="58" nillable="true" ma:displayName="Existing_10_UnitCode" ma:format="Dropdown" ma:internalName="Existing_10_UnitCode">
      <xsd:simpleType>
        <xsd:restriction base="dms:Text">
          <xsd:maxLength value="255"/>
        </xsd:restriction>
      </xsd:simpleType>
    </xsd:element>
    <xsd:element name="Existing_10_UnitTitle" ma:index="59" nillable="true" ma:displayName="Existing_10_UnitTitle" ma:format="Dropdown" ma:internalName="Existing_10_UnitTitle">
      <xsd:simpleType>
        <xsd:restriction base="dms:Text">
          <xsd:maxLength value="255"/>
        </xsd:restriction>
      </xsd:simpleType>
    </xsd:element>
    <xsd:element name="Existing_10_UnitLevel" ma:index="60" nillable="true" ma:displayName="Existing_10_UnitLevel" ma:format="Dropdown" ma:internalName="Existing_10_UnitLevel">
      <xsd:simpleType>
        <xsd:restriction base="dms:Text">
          <xsd:maxLength value="255"/>
        </xsd:restriction>
      </xsd:simpleType>
    </xsd:element>
    <xsd:element name="Existing_10_UnitCreditValue" ma:index="61" nillable="true" ma:displayName="Existing_10_UnitCreditValue" ma:format="Dropdown" ma:internalName="Existing_10_UnitCreditValue">
      <xsd:simpleType>
        <xsd:restriction base="dms:Text">
          <xsd:maxLength value="255"/>
        </xsd:restriction>
      </xsd:simpleType>
    </xsd:element>
    <xsd:element name="Existing_11_UnitNum" ma:index="62" nillable="true" ma:displayName="Existing_11_UnitNum" ma:format="Dropdown" ma:internalName="Existing_11_UnitNum">
      <xsd:simpleType>
        <xsd:restriction base="dms:Text">
          <xsd:maxLength value="255"/>
        </xsd:restriction>
      </xsd:simpleType>
    </xsd:element>
    <xsd:element name="Existing_11_UnitCode" ma:index="63" nillable="true" ma:displayName="Existing_11_UnitCode" ma:format="Dropdown" ma:internalName="Existing_11_UnitCode">
      <xsd:simpleType>
        <xsd:restriction base="dms:Text">
          <xsd:maxLength value="255"/>
        </xsd:restriction>
      </xsd:simpleType>
    </xsd:element>
    <xsd:element name="Existing_11_UnitTitle" ma:index="64" nillable="true" ma:displayName="Existing_11_UnitTitle" ma:format="Dropdown" ma:internalName="Existing_11_UnitTitle">
      <xsd:simpleType>
        <xsd:restriction base="dms:Text">
          <xsd:maxLength value="255"/>
        </xsd:restriction>
      </xsd:simpleType>
    </xsd:element>
    <xsd:element name="Existing_11_UnitLevel" ma:index="65" nillable="true" ma:displayName="Existing_11_UnitLevel" ma:format="Dropdown" ma:internalName="Existing_11_UnitLevel">
      <xsd:simpleType>
        <xsd:restriction base="dms:Text">
          <xsd:maxLength value="255"/>
        </xsd:restriction>
      </xsd:simpleType>
    </xsd:element>
    <xsd:element name="Existing_11_UnitCreditValue" ma:index="66" nillable="true" ma:displayName="Existing_11_UnitCreditValue" ma:format="Dropdown" ma:internalName="Existing_11_UnitCreditValue">
      <xsd:simpleType>
        <xsd:restriction base="dms:Text">
          <xsd:maxLength value="255"/>
        </xsd:restriction>
      </xsd:simpleType>
    </xsd:element>
    <xsd:element name="Existing_12_UnitNum" ma:index="67" nillable="true" ma:displayName="Existing_12_UnitNum" ma:format="Dropdown" ma:internalName="Existing_12_UnitNum">
      <xsd:simpleType>
        <xsd:restriction base="dms:Text">
          <xsd:maxLength value="255"/>
        </xsd:restriction>
      </xsd:simpleType>
    </xsd:element>
    <xsd:element name="Existing_12_UnitCode" ma:index="68" nillable="true" ma:displayName="Existing_12_UnitCode" ma:format="Dropdown" ma:internalName="Existing_12_UnitCode">
      <xsd:simpleType>
        <xsd:restriction base="dms:Text">
          <xsd:maxLength value="255"/>
        </xsd:restriction>
      </xsd:simpleType>
    </xsd:element>
    <xsd:element name="Existing_12_UnitTitle" ma:index="69" nillable="true" ma:displayName="Existing_12_UnitTitle" ma:format="Dropdown" ma:internalName="Existing_12_UnitTitle">
      <xsd:simpleType>
        <xsd:restriction base="dms:Text">
          <xsd:maxLength value="255"/>
        </xsd:restriction>
      </xsd:simpleType>
    </xsd:element>
    <xsd:element name="Existing_12_UnitLevel" ma:index="70" nillable="true" ma:displayName="Existing_12_UnitLevel" ma:format="Dropdown" ma:internalName="Existing_12_UnitLevel">
      <xsd:simpleType>
        <xsd:restriction base="dms:Text">
          <xsd:maxLength value="255"/>
        </xsd:restriction>
      </xsd:simpleType>
    </xsd:element>
    <xsd:element name="Existing_12_UnitCreditValue" ma:index="71" nillable="true" ma:displayName="Existing_12_UnitCreditValue" ma:format="Dropdown" ma:internalName="Existing_12_UnitCreditValue">
      <xsd:simpleType>
        <xsd:restriction base="dms:Text">
          <xsd:maxLength value="255"/>
        </xsd:restriction>
      </xsd:simpleType>
    </xsd:element>
    <xsd:element name="Existing_13_UnitNum" ma:index="72" nillable="true" ma:displayName="Existing_13_UnitNum" ma:format="Dropdown" ma:internalName="Existing_13_UnitNum">
      <xsd:simpleType>
        <xsd:restriction base="dms:Text">
          <xsd:maxLength value="255"/>
        </xsd:restriction>
      </xsd:simpleType>
    </xsd:element>
    <xsd:element name="Existing_13_UnitCode" ma:index="73" nillable="true" ma:displayName="Existing_13_UnitCode" ma:format="Dropdown" ma:internalName="Existing_13_UnitCode">
      <xsd:simpleType>
        <xsd:restriction base="dms:Text">
          <xsd:maxLength value="255"/>
        </xsd:restriction>
      </xsd:simpleType>
    </xsd:element>
    <xsd:element name="Existing_13_UnitTitle" ma:index="74" nillable="true" ma:displayName="Existing_13_UnitTitle" ma:format="Dropdown" ma:internalName="Existing_13_UnitTitle">
      <xsd:simpleType>
        <xsd:restriction base="dms:Text">
          <xsd:maxLength value="255"/>
        </xsd:restriction>
      </xsd:simpleType>
    </xsd:element>
    <xsd:element name="Existing_13_UnitLevel" ma:index="75" nillable="true" ma:displayName="Existing_13_UnitLevel" ma:format="Dropdown" ma:internalName="Existing_13_UnitLevel">
      <xsd:simpleType>
        <xsd:restriction base="dms:Text">
          <xsd:maxLength value="255"/>
        </xsd:restriction>
      </xsd:simpleType>
    </xsd:element>
    <xsd:element name="Existing_13_UnitCreditValue" ma:index="76" nillable="true" ma:displayName="Existing_13_UnitCreditValue" ma:format="Dropdown" ma:internalName="Existing_13_UnitCreditValue">
      <xsd:simpleType>
        <xsd:restriction base="dms:Text">
          <xsd:maxLength value="255"/>
        </xsd:restriction>
      </xsd:simpleType>
    </xsd:element>
    <xsd:element name="Existing_14_UnitNum" ma:index="77" nillable="true" ma:displayName="Existing_14_UnitNum" ma:format="Dropdown" ma:internalName="Existing_14_UnitNum">
      <xsd:simpleType>
        <xsd:restriction base="dms:Text">
          <xsd:maxLength value="255"/>
        </xsd:restriction>
      </xsd:simpleType>
    </xsd:element>
    <xsd:element name="Existing_14_UnitCode" ma:index="78" nillable="true" ma:displayName="Existing_14_UnitCode" ma:format="Dropdown" ma:internalName="Existing_14_UnitCode">
      <xsd:simpleType>
        <xsd:restriction base="dms:Text">
          <xsd:maxLength value="255"/>
        </xsd:restriction>
      </xsd:simpleType>
    </xsd:element>
    <xsd:element name="Existing_14_UnitTitle" ma:index="79" nillable="true" ma:displayName="Existing_14_UnitTitle" ma:format="Dropdown" ma:internalName="Existing_14_UnitTitle">
      <xsd:simpleType>
        <xsd:restriction base="dms:Text">
          <xsd:maxLength value="255"/>
        </xsd:restriction>
      </xsd:simpleType>
    </xsd:element>
    <xsd:element name="Existing_14_UnitLevel" ma:index="80" nillable="true" ma:displayName="Existing_14_UnitLevel" ma:format="Dropdown" ma:internalName="Existing_14_UnitLevel">
      <xsd:simpleType>
        <xsd:restriction base="dms:Text">
          <xsd:maxLength value="255"/>
        </xsd:restriction>
      </xsd:simpleType>
    </xsd:element>
    <xsd:element name="Existing_14_UnitCreditValue" ma:index="81" nillable="true" ma:displayName="Existing_14_UnitCreditValue" ma:format="Dropdown" ma:internalName="Existing_14_UnitCreditValue">
      <xsd:simpleType>
        <xsd:restriction base="dms:Text">
          <xsd:maxLength value="255"/>
        </xsd:restriction>
      </xsd:simpleType>
    </xsd:element>
    <xsd:element name="Existing_15_UnitNum" ma:index="82" nillable="true" ma:displayName="Existing_15_UnitNum" ma:format="Dropdown" ma:internalName="Existing_15_UnitNum">
      <xsd:simpleType>
        <xsd:restriction base="dms:Text">
          <xsd:maxLength value="255"/>
        </xsd:restriction>
      </xsd:simpleType>
    </xsd:element>
    <xsd:element name="Existing_15_UnitCode" ma:index="83" nillable="true" ma:displayName="Existing_15_UnitCode" ma:format="Dropdown" ma:internalName="Existing_15_UnitCode">
      <xsd:simpleType>
        <xsd:restriction base="dms:Text">
          <xsd:maxLength value="255"/>
        </xsd:restriction>
      </xsd:simpleType>
    </xsd:element>
    <xsd:element name="Existing_15_UnitTitle" ma:index="84" nillable="true" ma:displayName="Existing_15_UnitTitle" ma:format="Dropdown" ma:internalName="Existing_15_UnitTitle">
      <xsd:simpleType>
        <xsd:restriction base="dms:Text">
          <xsd:maxLength value="255"/>
        </xsd:restriction>
      </xsd:simpleType>
    </xsd:element>
    <xsd:element name="Existing_15_UnitLevel" ma:index="85" nillable="true" ma:displayName="Existing_15_UnitLevel" ma:format="Dropdown" ma:internalName="Existing_15_UnitLevel">
      <xsd:simpleType>
        <xsd:restriction base="dms:Text">
          <xsd:maxLength value="255"/>
        </xsd:restriction>
      </xsd:simpleType>
    </xsd:element>
    <xsd:element name="Existing_15_UnitCreditValue" ma:index="86" nillable="true" ma:displayName="Existing_15_UnitCreditValue" ma:format="Dropdown" ma:internalName="Existing_15_UnitCreditValue">
      <xsd:simpleType>
        <xsd:restriction base="dms:Text">
          <xsd:maxLength value="255"/>
        </xsd:restriction>
      </xsd:simpleType>
    </xsd:element>
    <xsd:element name="Existing_16_UnitNum" ma:index="87" nillable="true" ma:displayName="Existing_16_UnitNum" ma:format="Dropdown" ma:internalName="Existing_16_UnitNum">
      <xsd:simpleType>
        <xsd:restriction base="dms:Text">
          <xsd:maxLength value="255"/>
        </xsd:restriction>
      </xsd:simpleType>
    </xsd:element>
    <xsd:element name="Existing_16_UnitCode" ma:index="88" nillable="true" ma:displayName="Existing_16_UnitCode" ma:format="Dropdown" ma:internalName="Existing_16_UnitCode">
      <xsd:simpleType>
        <xsd:restriction base="dms:Text">
          <xsd:maxLength value="255"/>
        </xsd:restriction>
      </xsd:simpleType>
    </xsd:element>
    <xsd:element name="Existing_16_UnitTitle" ma:index="89" nillable="true" ma:displayName="Existing_16_UnitTitle" ma:format="Dropdown" ma:internalName="Existing_16_UnitTitle">
      <xsd:simpleType>
        <xsd:restriction base="dms:Text">
          <xsd:maxLength value="255"/>
        </xsd:restriction>
      </xsd:simpleType>
    </xsd:element>
    <xsd:element name="Existing_16_UnitLevel" ma:index="90" nillable="true" ma:displayName="Existing_16_UnitLevel" ma:format="Dropdown" ma:internalName="Existing_16_UnitLevel">
      <xsd:simpleType>
        <xsd:restriction base="dms:Text">
          <xsd:maxLength value="255"/>
        </xsd:restriction>
      </xsd:simpleType>
    </xsd:element>
    <xsd:element name="Existing_16_UnitCreditValue" ma:index="91" nillable="true" ma:displayName="Existing_16_UnitCreditValue" ma:format="Dropdown" ma:internalName="Existing_16_UnitCreditValue">
      <xsd:simpleType>
        <xsd:restriction base="dms:Text">
          <xsd:maxLength value="255"/>
        </xsd:restriction>
      </xsd:simpleType>
    </xsd:element>
    <xsd:element name="Existing_17_UnitNum" ma:index="92" nillable="true" ma:displayName="Existing_17_UnitNum" ma:format="Dropdown" ma:internalName="Existing_17_UnitNum">
      <xsd:simpleType>
        <xsd:restriction base="dms:Text">
          <xsd:maxLength value="255"/>
        </xsd:restriction>
      </xsd:simpleType>
    </xsd:element>
    <xsd:element name="Existing_17_UnitCode" ma:index="93" nillable="true" ma:displayName="Existing_17_UnitCode" ma:format="Dropdown" ma:internalName="Existing_17_UnitCode">
      <xsd:simpleType>
        <xsd:restriction base="dms:Text">
          <xsd:maxLength value="255"/>
        </xsd:restriction>
      </xsd:simpleType>
    </xsd:element>
    <xsd:element name="Existing_17_UnitTitle" ma:index="94" nillable="true" ma:displayName="Existing_17_UnitTitle" ma:format="Dropdown" ma:internalName="Existing_17_UnitTitle">
      <xsd:simpleType>
        <xsd:restriction base="dms:Text">
          <xsd:maxLength value="255"/>
        </xsd:restriction>
      </xsd:simpleType>
    </xsd:element>
    <xsd:element name="Existing_17_UnitLevel" ma:index="95" nillable="true" ma:displayName="Existing_17_UnitLevel" ma:format="Dropdown" ma:internalName="Existing_17_UnitLevel">
      <xsd:simpleType>
        <xsd:restriction base="dms:Text">
          <xsd:maxLength value="255"/>
        </xsd:restriction>
      </xsd:simpleType>
    </xsd:element>
    <xsd:element name="Existing_17_UnitCreditValue" ma:index="96" nillable="true" ma:displayName="Existing_17_UnitCreditValue" ma:format="Dropdown" ma:internalName="Existing_17_UnitCreditValue">
      <xsd:simpleType>
        <xsd:restriction base="dms:Text">
          <xsd:maxLength value="255"/>
        </xsd:restriction>
      </xsd:simpleType>
    </xsd:element>
    <xsd:element name="Existing_18_UnitNum" ma:index="97" nillable="true" ma:displayName="Existing_18_UnitNum" ma:format="Dropdown" ma:internalName="Existing_18_UnitNum">
      <xsd:simpleType>
        <xsd:restriction base="dms:Text">
          <xsd:maxLength value="255"/>
        </xsd:restriction>
      </xsd:simpleType>
    </xsd:element>
    <xsd:element name="Existing_18_UnitCode" ma:index="98" nillable="true" ma:displayName="Existing_18_UnitCode" ma:format="Dropdown" ma:internalName="Existing_18_UnitCode">
      <xsd:simpleType>
        <xsd:restriction base="dms:Text">
          <xsd:maxLength value="255"/>
        </xsd:restriction>
      </xsd:simpleType>
    </xsd:element>
    <xsd:element name="Existing_18_UnitTitle" ma:index="99" nillable="true" ma:displayName="Existing_18_UnitTitle" ma:format="Dropdown" ma:internalName="Existing_18_UnitTitle">
      <xsd:simpleType>
        <xsd:restriction base="dms:Text">
          <xsd:maxLength value="255"/>
        </xsd:restriction>
      </xsd:simpleType>
    </xsd:element>
    <xsd:element name="Existing_18_UnitLevel" ma:index="100" nillable="true" ma:displayName="Existing_18_UnitLevel" ma:format="Dropdown" ma:internalName="Existing_18_UnitLevel">
      <xsd:simpleType>
        <xsd:restriction base="dms:Text">
          <xsd:maxLength value="255"/>
        </xsd:restriction>
      </xsd:simpleType>
    </xsd:element>
    <xsd:element name="Existing_18_UnitCreditValue" ma:index="101" nillable="true" ma:displayName="Existing_18_UnitCreditValue" ma:format="Dropdown" ma:internalName="Existing_18_UnitCreditValue">
      <xsd:simpleType>
        <xsd:restriction base="dms:Text">
          <xsd:maxLength value="255"/>
        </xsd:restriction>
      </xsd:simpleType>
    </xsd:element>
    <xsd:element name="Existing_19_UnitNum" ma:index="102" nillable="true" ma:displayName="Existing_19_UnitNum" ma:format="Dropdown" ma:internalName="Existing_19_UnitNum">
      <xsd:simpleType>
        <xsd:restriction base="dms:Text">
          <xsd:maxLength value="255"/>
        </xsd:restriction>
      </xsd:simpleType>
    </xsd:element>
    <xsd:element name="Existing_19_UnitCode" ma:index="103" nillable="true" ma:displayName="Existing_19_UnitCode" ma:format="Dropdown" ma:internalName="Existing_19_UnitCode">
      <xsd:simpleType>
        <xsd:restriction base="dms:Text">
          <xsd:maxLength value="255"/>
        </xsd:restriction>
      </xsd:simpleType>
    </xsd:element>
    <xsd:element name="Existing_19_UnitTitle" ma:index="104" nillable="true" ma:displayName="Existing_19_UnitTitle" ma:format="Dropdown" ma:internalName="Existing_19_UnitTitle">
      <xsd:simpleType>
        <xsd:restriction base="dms:Text">
          <xsd:maxLength value="255"/>
        </xsd:restriction>
      </xsd:simpleType>
    </xsd:element>
    <xsd:element name="Existing_19_UnitLevel" ma:index="105" nillable="true" ma:displayName="Existing_19_UnitLevel" ma:format="Dropdown" ma:internalName="Existing_19_UnitLevel">
      <xsd:simpleType>
        <xsd:restriction base="dms:Text">
          <xsd:maxLength value="255"/>
        </xsd:restriction>
      </xsd:simpleType>
    </xsd:element>
    <xsd:element name="Existing_19_UnitCreditValue" ma:index="106" nillable="true" ma:displayName="Existing_19_UnitCreditValue" ma:format="Dropdown" ma:internalName="Existing_19_UnitCreditValue">
      <xsd:simpleType>
        <xsd:restriction base="dms:Text">
          <xsd:maxLength value="255"/>
        </xsd:restriction>
      </xsd:simpleType>
    </xsd:element>
    <xsd:element name="Existing_20_UnitNum" ma:index="107" nillable="true" ma:displayName="Existing_20_UnitNum" ma:format="Dropdown" ma:internalName="Existing_20_UnitNum">
      <xsd:simpleType>
        <xsd:restriction base="dms:Text">
          <xsd:maxLength value="255"/>
        </xsd:restriction>
      </xsd:simpleType>
    </xsd:element>
    <xsd:element name="Existing_20_UnitCode" ma:index="108" nillable="true" ma:displayName="Existing_20_UnitCode" ma:format="Dropdown" ma:internalName="Existing_20_UnitCode">
      <xsd:simpleType>
        <xsd:restriction base="dms:Text">
          <xsd:maxLength value="255"/>
        </xsd:restriction>
      </xsd:simpleType>
    </xsd:element>
    <xsd:element name="Existing_20_UnitTitle" ma:index="109" nillable="true" ma:displayName="Existing_20_UnitTitle" ma:format="Dropdown" ma:internalName="Existing_20_UnitTitle">
      <xsd:simpleType>
        <xsd:restriction base="dms:Text">
          <xsd:maxLength value="255"/>
        </xsd:restriction>
      </xsd:simpleType>
    </xsd:element>
    <xsd:element name="Existing_20_UnitLevel" ma:index="110" nillable="true" ma:displayName="Existing_20_UnitLevel" ma:format="Dropdown" ma:internalName="Existing_20_UnitLevel">
      <xsd:simpleType>
        <xsd:restriction base="dms:Text">
          <xsd:maxLength value="255"/>
        </xsd:restriction>
      </xsd:simpleType>
    </xsd:element>
    <xsd:element name="Existing_20_UnitCreditValue" ma:index="111" nillable="true" ma:displayName="Existing_20_UnitCreditValue" ma:format="Dropdown" ma:internalName="Existing_20_UnitCreditValue">
      <xsd:simpleType>
        <xsd:restriction base="dms:Text">
          <xsd:maxLength value="255"/>
        </xsd:restriction>
      </xsd:simpleType>
    </xsd:element>
    <xsd:element name="Rationale_1" ma:index="112" nillable="true" ma:displayName="Rationale_1" ma:format="Dropdown" ma:internalName="Rationale_1">
      <xsd:simpleType>
        <xsd:restriction base="dms:Note">
          <xsd:maxLength value="255"/>
        </xsd:restriction>
      </xsd:simpleType>
    </xsd:element>
    <xsd:element name="Rationale_2" ma:index="113" nillable="true" ma:displayName="Rationale_2" ma:format="Dropdown" ma:internalName="Rationale_2">
      <xsd:simpleType>
        <xsd:restriction base="dms:Note">
          <xsd:maxLength value="255"/>
        </xsd:restriction>
      </xsd:simpleType>
    </xsd:element>
    <xsd:element name="Rationale_3" ma:index="114" nillable="true" ma:displayName="Rationale_3" ma:format="Dropdown" ma:internalName="Rationale_3">
      <xsd:simpleType>
        <xsd:restriction base="dms:Note">
          <xsd:maxLength value="255"/>
        </xsd:restriction>
      </xsd:simpleType>
    </xsd:element>
    <xsd:element name="HOC_Firstname" ma:index="115" nillable="true" ma:displayName="HOC_Firstname" ma:format="Dropdown" ma:internalName="HOC_Firstname">
      <xsd:simpleType>
        <xsd:restriction base="dms:Text">
          <xsd:maxLength value="255"/>
        </xsd:restriction>
      </xsd:simpleType>
    </xsd:element>
    <xsd:element name="HOC_Lastname" ma:index="116" nillable="true" ma:displayName="HOC_Lastname" ma:format="Dropdown" ma:internalName="HOC_Lastname">
      <xsd:simpleType>
        <xsd:restriction base="dms:Text">
          <xsd:maxLength value="255"/>
        </xsd:restriction>
      </xsd:simpleType>
    </xsd:element>
    <xsd:element name="HOC_Position" ma:index="117" nillable="true" ma:displayName="HOC_Position" ma:format="Dropdown" ma:internalName="HOC_Position">
      <xsd:simpleType>
        <xsd:restriction base="dms:Text">
          <xsd:maxLength value="255"/>
        </xsd:restriction>
      </xsd:simpleType>
    </xsd:element>
    <xsd:element name="HOC_Email" ma:index="118" nillable="true" ma:displayName="HOC_Email" ma:format="Dropdown" ma:internalName="HOC_Email">
      <xsd:simpleType>
        <xsd:restriction base="dms:Text">
          <xsd:maxLength value="255"/>
        </xsd:restriction>
      </xsd:simpleType>
    </xsd:element>
    <xsd:element name="HOC_Terms" ma:index="119" nillable="true" ma:displayName="HOC_Terms" ma:format="Dropdown" ma:internalName="HOC_Terms">
      <xsd:simpleType>
        <xsd:restriction base="dms:Text">
          <xsd:maxLength value="255"/>
        </xsd:restriction>
      </xsd:simpleType>
    </xsd:element>
    <xsd:element name="LateRequest" ma:index="120" nillable="true" ma:displayName="LateRequest" ma:format="Dropdown" ma:internalName="LateRequest">
      <xsd:simpleType>
        <xsd:restriction base="dms:Text">
          <xsd:maxLength value="255"/>
        </xsd:restriction>
      </xsd:simpleType>
    </xsd:element>
    <xsd:element name="RequestStatus" ma:index="121" nillable="true" ma:displayName="RequestStatus" ma:format="Dropdown" ma:internalName="RequestStatus">
      <xsd:simpleType>
        <xsd:restriction base="dms:Text">
          <xsd:maxLength value="255"/>
        </xsd:restriction>
      </xsd:simpleType>
    </xsd:element>
    <xsd:element name="Month" ma:index="122" nillable="true" ma:displayName="Month" ma:format="Dropdown" ma:internalName="Month">
      <xsd:simpleType>
        <xsd:restriction base="dms:Text">
          <xsd:maxLength value="255"/>
        </xsd:restriction>
      </xsd:simpleType>
    </xsd:element>
    <xsd:element name="Day" ma:index="123" nillable="true" ma:displayName="Day" ma:format="Dropdown" ma:internalName="Day">
      <xsd:simpleType>
        <xsd:restriction base="dms:Text">
          <xsd:maxLength value="255"/>
        </xsd:restriction>
      </xsd:simpleType>
    </xsd:element>
    <xsd:element name="Year" ma:index="124" nillable="true" ma:displayName="Year" ma:format="Dropdown" ma:internalName="Year">
      <xsd:simpleType>
        <xsd:restriction base="dms:Text">
          <xsd:maxLength value="255"/>
        </xsd:restriction>
      </xsd:simpleType>
    </xsd:element>
    <xsd:element name="File" ma:index="125" nillable="true" ma:displayName="File" ma:format="Dropdown" ma:internalName="File">
      <xsd:simpleType>
        <xsd:restriction base="dms:Text">
          <xsd:maxLength value="255"/>
        </xsd:restriction>
      </xsd:simpleType>
    </xsd:element>
    <xsd:element name="MediaServiceMetadata" ma:index="126" nillable="true" ma:displayName="MediaServiceMetadata" ma:hidden="true" ma:internalName="MediaServiceMetadata" ma:readOnly="true">
      <xsd:simpleType>
        <xsd:restriction base="dms:Note"/>
      </xsd:simpleType>
    </xsd:element>
    <xsd:element name="MediaServiceFastMetadata" ma:index="127" nillable="true" ma:displayName="MediaServiceFastMetadata" ma:hidden="true" ma:internalName="MediaServiceFastMetadata" ma:readOnly="true">
      <xsd:simpleType>
        <xsd:restriction base="dms:Note"/>
      </xsd:simpleType>
    </xsd:element>
    <xsd:element name="entryID" ma:index="128" nillable="true" ma:displayName="entryID" ma:format="Dropdown" ma:internalName="entryID">
      <xsd:simpleType>
        <xsd:restriction base="dms:Text">
          <xsd:maxLength value="255"/>
        </xsd:restriction>
      </xsd:simpleType>
    </xsd:element>
    <xsd:element name="City" ma:index="129" nillable="true" ma:displayName="City" ma:format="Dropdown" ma:internalName="City">
      <xsd:simpleType>
        <xsd:restriction base="dms:Text">
          <xsd:maxLength value="255"/>
        </xsd:restriction>
      </xsd:simpleType>
    </xsd:element>
    <xsd:element name="County" ma:index="130" nillable="true" ma:displayName="County" ma:format="Dropdown" ma:internalName="County">
      <xsd:simpleType>
        <xsd:restriction base="dms:Text">
          <xsd:maxLength value="255"/>
        </xsd:restriction>
      </xsd:simpleType>
    </xsd:element>
    <xsd:element name="PostalCode" ma:index="131" nillable="true" ma:displayName="Postal Code" ma:format="Dropdown" ma:internalName="PostalCode">
      <xsd:simpleType>
        <xsd:restriction base="dms:Text">
          <xsd:maxLength value="255"/>
        </xsd:restriction>
      </xsd:simpleType>
    </xsd:element>
    <xsd:element name="MediaServiceAutoKeyPoints" ma:index="132" nillable="true" ma:displayName="MediaServiceAutoKeyPoints" ma:hidden="true" ma:internalName="MediaServiceAutoKeyPoints" ma:readOnly="true">
      <xsd:simpleType>
        <xsd:restriction base="dms:Note"/>
      </xsd:simpleType>
    </xsd:element>
    <xsd:element name="MediaServiceKeyPoints" ma:index="133" nillable="true" ma:displayName="KeyPoints" ma:internalName="MediaServiceKeyPoints" ma:readOnly="true">
      <xsd:simpleType>
        <xsd:restriction base="dms:Note">
          <xsd:maxLength value="255"/>
        </xsd:restriction>
      </xsd:simpleType>
    </xsd:element>
    <xsd:element name="MediaServiceAutoTags" ma:index="134" nillable="true" ma:displayName="Tags" ma:internalName="MediaServiceAutoTags" ma:readOnly="true">
      <xsd:simpleType>
        <xsd:restriction base="dms:Text"/>
      </xsd:simpleType>
    </xsd:element>
    <xsd:element name="MediaServiceOCR" ma:index="135" nillable="true" ma:displayName="Extracted Text" ma:internalName="MediaServiceOCR" ma:readOnly="true">
      <xsd:simpleType>
        <xsd:restriction base="dms:Note">
          <xsd:maxLength value="255"/>
        </xsd:restriction>
      </xsd:simpleType>
    </xsd:element>
    <xsd:element name="MediaServiceGenerationTime" ma:index="136" nillable="true" ma:displayName="MediaServiceGenerationTime" ma:hidden="true" ma:internalName="MediaServiceGenerationTime" ma:readOnly="true">
      <xsd:simpleType>
        <xsd:restriction base="dms:Text"/>
      </xsd:simpleType>
    </xsd:element>
    <xsd:element name="MediaServiceEventHashCode" ma:index="137" nillable="true" ma:displayName="MediaServiceEventHashCode" ma:hidden="true" ma:internalName="MediaServiceEventHashCode" ma:readOnly="true">
      <xsd:simpleType>
        <xsd:restriction base="dms:Text"/>
      </xsd:simpleType>
    </xsd:element>
    <xsd:element name="MediaServiceDateTaken" ma:index="138" nillable="true" ma:displayName="MediaServiceDateTaken" ma:hidden="true" ma:internalName="MediaServiceDateTaken" ma:readOnly="true">
      <xsd:simpleType>
        <xsd:restriction base="dms:Text"/>
      </xsd:simpleType>
    </xsd:element>
    <xsd:element name="MediaServiceLocation" ma:index="141" nillable="true" ma:displayName="Location" ma:internalName="MediaServiceLocation" ma:readOnly="true">
      <xsd:simpleType>
        <xsd:restriction base="dms:Text"/>
      </xsd:simpleType>
    </xsd:element>
    <xsd:element name="centre_name0" ma:index="142" nillable="true" ma:displayName="centre_name" ma:format="Dropdown" ma:internalName="centre_name0">
      <xsd:simpleType>
        <xsd:restriction base="dms:Text">
          <xsd:maxLength value="255"/>
        </xsd:restriction>
      </xsd:simpleType>
    </xsd:element>
    <xsd:element name="centre_number0" ma:index="143" nillable="true" ma:displayName="centre_number" ma:format="Dropdown" ma:internalName="centre_number0">
      <xsd:simpleType>
        <xsd:restriction base="dms:Text">
          <xsd:maxLength value="255"/>
        </xsd:restriction>
      </xsd:simpleType>
    </xsd:element>
    <xsd:element name="centre_address" ma:index="144" nillable="true" ma:displayName="centre_address" ma:format="Dropdown" ma:internalName="centre_address">
      <xsd:simpleType>
        <xsd:restriction base="dms:Note">
          <xsd:maxLength value="255"/>
        </xsd:restriction>
      </xsd:simpleType>
    </xsd:element>
    <xsd:element name="country" ma:index="145" nillable="true" ma:displayName="country" ma:format="Dropdown" ma:internalName="country">
      <xsd:simpleType>
        <xsd:restriction base="dms:Text">
          <xsd:maxLength value="255"/>
        </xsd:restriction>
      </xsd:simpleType>
    </xsd:element>
    <xsd:element name="contact_firstname0" ma:index="146" nillable="true" ma:displayName="contact_firstname" ma:format="Dropdown" ma:internalName="contact_firstname0">
      <xsd:simpleType>
        <xsd:restriction base="dms:Text">
          <xsd:maxLength value="255"/>
        </xsd:restriction>
      </xsd:simpleType>
    </xsd:element>
    <xsd:element name="contact_lastname0" ma:index="147" nillable="true" ma:displayName="contact_lastname" ma:format="Dropdown" ma:internalName="contact_lastname0">
      <xsd:simpleType>
        <xsd:restriction base="dms:Text">
          <xsd:maxLength value="255"/>
        </xsd:restriction>
      </xsd:simpleType>
    </xsd:element>
    <xsd:element name="contact_email0" ma:index="148" nillable="true" ma:displayName="contact_email" ma:format="Dropdown" ma:internalName="contact_email0">
      <xsd:simpleType>
        <xsd:restriction base="dms:Text">
          <xsd:maxLength value="255"/>
        </xsd:restriction>
      </xsd:simpleType>
    </xsd:element>
    <xsd:element name="contact_phone0" ma:index="149" nillable="true" ma:displayName="contact_phone" ma:format="Dropdown" ma:internalName="contact_phone0">
      <xsd:simpleType>
        <xsd:restriction base="dms:Text">
          <xsd:maxLength value="255"/>
        </xsd:restriction>
      </xsd:simpleType>
    </xsd:element>
    <xsd:element name="hoc_firstname0" ma:index="150" nillable="true" ma:displayName="hoc_firstname" ma:format="Dropdown" ma:internalName="hoc_firstname0">
      <xsd:simpleType>
        <xsd:restriction base="dms:Text">
          <xsd:maxLength value="255"/>
        </xsd:restriction>
      </xsd:simpleType>
    </xsd:element>
    <xsd:element name="hoc_lastname0" ma:index="151" nillable="true" ma:displayName="hoc_lastname" ma:format="Dropdown" ma:internalName="hoc_lastname0">
      <xsd:simpleType>
        <xsd:restriction base="dms:Text">
          <xsd:maxLength value="255"/>
        </xsd:restriction>
      </xsd:simpleType>
    </xsd:element>
    <xsd:element name="hoc_email0" ma:index="152" nillable="true" ma:displayName="hoc_email" ma:format="Dropdown" ma:internalName="hoc_email0">
      <xsd:simpleType>
        <xsd:restriction base="dms:Text">
          <xsd:maxLength value="255"/>
        </xsd:restriction>
      </xsd:simpleType>
    </xsd:element>
    <xsd:element name="terms_accepted" ma:index="153" nillable="true" ma:displayName="terms_accepted" ma:format="Dropdown" ma:internalName="terms_accepted">
      <xsd:simpleType>
        <xsd:restriction base="dms:Text">
          <xsd:maxLength value="255"/>
        </xsd:restriction>
      </xsd:simpleType>
    </xsd:element>
    <xsd:element name="current_qual" ma:index="154" nillable="true" ma:displayName="current_qual" ma:format="Dropdown" ma:internalName="current_qual">
      <xsd:simpleType>
        <xsd:restriction base="dms:Text">
          <xsd:maxLength value="255"/>
        </xsd:restriction>
      </xsd:simpleType>
    </xsd:element>
    <xsd:element name="current_qualcode" ma:index="155" nillable="true" ma:displayName="current_qualcode" ma:format="Dropdown" ma:internalName="current_qualcode">
      <xsd:simpleType>
        <xsd:restriction base="dms:Text">
          <xsd:maxLength value="255"/>
        </xsd:restriction>
      </xsd:simpleType>
    </xsd:element>
    <xsd:element name="current_progcode" ma:index="156" nillable="true" ma:displayName="current_progcode" ma:format="Dropdown" ma:internalName="current_progcode">
      <xsd:simpleType>
        <xsd:restriction base="dms:Text">
          <xsd:maxLength value="255"/>
        </xsd:restriction>
      </xsd:simpleType>
    </xsd:element>
    <xsd:element name="unit_title_1" ma:index="157" nillable="true" ma:displayName="unit_title_1" ma:format="Dropdown" ma:internalName="unit_title_1">
      <xsd:simpleType>
        <xsd:restriction base="dms:Text">
          <xsd:maxLength value="255"/>
        </xsd:restriction>
      </xsd:simpleType>
    </xsd:element>
    <xsd:element name="unit_code_1" ma:index="158" nillable="true" ma:displayName="unit_code_1" ma:format="Dropdown" ma:internalName="unit_code_1">
      <xsd:simpleType>
        <xsd:restriction base="dms:Text">
          <xsd:maxLength value="255"/>
        </xsd:restriction>
      </xsd:simpleType>
    </xsd:element>
    <xsd:element name="unit_level_1" ma:index="159" nillable="true" ma:displayName="unit_level_1" ma:format="Dropdown" ma:internalName="unit_level_1">
      <xsd:simpleType>
        <xsd:restriction base="dms:Text">
          <xsd:maxLength value="255"/>
        </xsd:restriction>
      </xsd:simpleType>
    </xsd:element>
    <xsd:element name="unit_title_2" ma:index="160" nillable="true" ma:displayName="unit_title_2" ma:format="Dropdown" ma:internalName="unit_title_2">
      <xsd:simpleType>
        <xsd:restriction base="dms:Text">
          <xsd:maxLength value="255"/>
        </xsd:restriction>
      </xsd:simpleType>
    </xsd:element>
    <xsd:element name="unit_code_2" ma:index="161" nillable="true" ma:displayName="unit_code_2" ma:format="Dropdown" ma:internalName="unit_code_2">
      <xsd:simpleType>
        <xsd:restriction base="dms:Text">
          <xsd:maxLength value="255"/>
        </xsd:restriction>
      </xsd:simpleType>
    </xsd:element>
    <xsd:element name="unit_level_2" ma:index="162" nillable="true" ma:displayName="unit_level_2" ma:format="Dropdown" ma:internalName="unit_level_2">
      <xsd:simpleType>
        <xsd:restriction base="dms:Text">
          <xsd:maxLength value="255"/>
        </xsd:restriction>
      </xsd:simpleType>
    </xsd:element>
    <xsd:element name="unit_title_3" ma:index="163" nillable="true" ma:displayName="unit_title_3" ma:format="Dropdown" ma:internalName="unit_title_3">
      <xsd:simpleType>
        <xsd:restriction base="dms:Text">
          <xsd:maxLength value="255"/>
        </xsd:restriction>
      </xsd:simpleType>
    </xsd:element>
    <xsd:element name="unit_code_3" ma:index="164" nillable="true" ma:displayName="unit_code_3" ma:format="Dropdown" ma:internalName="unit_code_3">
      <xsd:simpleType>
        <xsd:restriction base="dms:Text">
          <xsd:maxLength value="255"/>
        </xsd:restriction>
      </xsd:simpleType>
    </xsd:element>
    <xsd:element name="unit_level_3" ma:index="165" nillable="true" ma:displayName="unit_level_3" ma:format="Dropdown" ma:internalName="unit_level_3">
      <xsd:simpleType>
        <xsd:restriction base="dms:Text">
          <xsd:maxLength value="255"/>
        </xsd:restriction>
      </xsd:simpleType>
    </xsd:element>
    <xsd:element name="unit_title_4" ma:index="166" nillable="true" ma:displayName="unit_title_4" ma:format="Dropdown" ma:internalName="unit_title_4">
      <xsd:simpleType>
        <xsd:restriction base="dms:Text">
          <xsd:maxLength value="255"/>
        </xsd:restriction>
      </xsd:simpleType>
    </xsd:element>
    <xsd:element name="unit_code_4" ma:index="167" nillable="true" ma:displayName="unit_code_4" ma:format="Dropdown" ma:internalName="unit_code_4">
      <xsd:simpleType>
        <xsd:restriction base="dms:Text">
          <xsd:maxLength value="255"/>
        </xsd:restriction>
      </xsd:simpleType>
    </xsd:element>
    <xsd:element name="unit_level_4" ma:index="168" nillable="true" ma:displayName="unit_level_4" ma:format="Dropdown" ma:internalName="unit_level_4">
      <xsd:simpleType>
        <xsd:restriction base="dms:Text">
          <xsd:maxLength value="255"/>
        </xsd:restriction>
      </xsd:simpleType>
    </xsd:element>
    <xsd:element name="unit_title_5" ma:index="169" nillable="true" ma:displayName="unit_title_5" ma:format="Dropdown" ma:internalName="unit_title_5">
      <xsd:simpleType>
        <xsd:restriction base="dms:Text">
          <xsd:maxLength value="255"/>
        </xsd:restriction>
      </xsd:simpleType>
    </xsd:element>
    <xsd:element name="unit_code_5" ma:index="170" nillable="true" ma:displayName="unit_code_5" ma:format="Dropdown" ma:internalName="unit_code_5">
      <xsd:simpleType>
        <xsd:restriction base="dms:Text">
          <xsd:maxLength value="255"/>
        </xsd:restriction>
      </xsd:simpleType>
    </xsd:element>
    <xsd:element name="unit_level_5" ma:index="171" nillable="true" ma:displayName="unit_level_5" ma:format="Dropdown" ma:internalName="unit_level_5">
      <xsd:simpleType>
        <xsd:restriction base="dms:Text">
          <xsd:maxLength value="255"/>
        </xsd:restriction>
      </xsd:simpleType>
    </xsd:element>
    <xsd:element name="unit_title_6" ma:index="172" nillable="true" ma:displayName="unit_title_6" ma:format="Dropdown" ma:internalName="unit_title_6">
      <xsd:simpleType>
        <xsd:restriction base="dms:Text">
          <xsd:maxLength value="255"/>
        </xsd:restriction>
      </xsd:simpleType>
    </xsd:element>
    <xsd:element name="unit_code_6" ma:index="173" nillable="true" ma:displayName="unit_code_6" ma:format="Dropdown" ma:internalName="unit_code_6">
      <xsd:simpleType>
        <xsd:restriction base="dms:Text">
          <xsd:maxLength value="255"/>
        </xsd:restriction>
      </xsd:simpleType>
    </xsd:element>
    <xsd:element name="unit_level_6" ma:index="174" nillable="true" ma:displayName="unit_level_6" ma:format="Dropdown" ma:internalName="unit_level_6">
      <xsd:simpleType>
        <xsd:restriction base="dms:Text">
          <xsd:maxLength value="255"/>
        </xsd:restriction>
      </xsd:simpleType>
    </xsd:element>
    <xsd:element name="unit_title_7" ma:index="175" nillable="true" ma:displayName="unit_title_7" ma:format="Dropdown" ma:internalName="unit_title_7">
      <xsd:simpleType>
        <xsd:restriction base="dms:Text">
          <xsd:maxLength value="255"/>
        </xsd:restriction>
      </xsd:simpleType>
    </xsd:element>
    <xsd:element name="unit_code_7" ma:index="176" nillable="true" ma:displayName="unit_code_7" ma:format="Dropdown" ma:internalName="unit_code_7">
      <xsd:simpleType>
        <xsd:restriction base="dms:Text">
          <xsd:maxLength value="255"/>
        </xsd:restriction>
      </xsd:simpleType>
    </xsd:element>
    <xsd:element name="unit_level_7" ma:index="177" nillable="true" ma:displayName="unit_level_7" ma:format="Dropdown" ma:internalName="unit_level_7">
      <xsd:simpleType>
        <xsd:restriction base="dms:Text">
          <xsd:maxLength value="255"/>
        </xsd:restriction>
      </xsd:simpleType>
    </xsd:element>
    <xsd:element name="unit_title_8" ma:index="178" nillable="true" ma:displayName="unit_title_8" ma:format="Dropdown" ma:internalName="unit_title_8">
      <xsd:simpleType>
        <xsd:restriction base="dms:Text">
          <xsd:maxLength value="255"/>
        </xsd:restriction>
      </xsd:simpleType>
    </xsd:element>
    <xsd:element name="unit_code_8" ma:index="179" nillable="true" ma:displayName="unit_code_8" ma:format="Dropdown" ma:internalName="unit_code_8">
      <xsd:simpleType>
        <xsd:restriction base="dms:Text">
          <xsd:maxLength value="255"/>
        </xsd:restriction>
      </xsd:simpleType>
    </xsd:element>
    <xsd:element name="unit_level_8" ma:index="180" nillable="true" ma:displayName="unit_level_8" ma:format="Dropdown" ma:internalName="unit_level_8">
      <xsd:simpleType>
        <xsd:restriction base="dms:Text">
          <xsd:maxLength value="255"/>
        </xsd:restriction>
      </xsd:simpleType>
    </xsd:element>
    <xsd:element name="unit_title_9" ma:index="181" nillable="true" ma:displayName="unit_title_9" ma:format="Dropdown" ma:internalName="unit_title_9">
      <xsd:simpleType>
        <xsd:restriction base="dms:Text">
          <xsd:maxLength value="255"/>
        </xsd:restriction>
      </xsd:simpleType>
    </xsd:element>
    <xsd:element name="unit_code_9" ma:index="182" nillable="true" ma:displayName="unit_code_9" ma:format="Dropdown" ma:internalName="unit_code_9">
      <xsd:simpleType>
        <xsd:restriction base="dms:Text">
          <xsd:maxLength value="255"/>
        </xsd:restriction>
      </xsd:simpleType>
    </xsd:element>
    <xsd:element name="unit_level_9" ma:index="183" nillable="true" ma:displayName="unit_level_9" ma:format="Dropdown" ma:internalName="unit_level_9">
      <xsd:simpleType>
        <xsd:restriction base="dms:Text">
          <xsd:maxLength value="255"/>
        </xsd:restriction>
      </xsd:simpleType>
    </xsd:element>
    <xsd:element name="unit_title_10" ma:index="184" nillable="true" ma:displayName="unit_title_10" ma:format="Dropdown" ma:internalName="unit_title_10">
      <xsd:simpleType>
        <xsd:restriction base="dms:Text">
          <xsd:maxLength value="255"/>
        </xsd:restriction>
      </xsd:simpleType>
    </xsd:element>
    <xsd:element name="unit_code_10" ma:index="185" nillable="true" ma:displayName="unit_code_10" ma:format="Dropdown" ma:internalName="unit_code_10">
      <xsd:simpleType>
        <xsd:restriction base="dms:Text">
          <xsd:maxLength value="255"/>
        </xsd:restriction>
      </xsd:simpleType>
    </xsd:element>
    <xsd:element name="unit_level_10" ma:index="186" nillable="true" ma:displayName="unit_level_10" ma:format="Dropdown" ma:internalName="unit_level_10">
      <xsd:simpleType>
        <xsd:restriction base="dms:Text">
          <xsd:maxLength value="255"/>
        </xsd:restriction>
      </xsd:simpleType>
    </xsd:element>
    <xsd:element name="unit_title_11" ma:index="187" nillable="true" ma:displayName="unit_title_11" ma:format="Dropdown" ma:internalName="unit_title_11">
      <xsd:simpleType>
        <xsd:restriction base="dms:Text">
          <xsd:maxLength value="255"/>
        </xsd:restriction>
      </xsd:simpleType>
    </xsd:element>
    <xsd:element name="unit_code_11" ma:index="188" nillable="true" ma:displayName="unit_code_11" ma:format="Dropdown" ma:internalName="unit_code_11">
      <xsd:simpleType>
        <xsd:restriction base="dms:Text">
          <xsd:maxLength value="255"/>
        </xsd:restriction>
      </xsd:simpleType>
    </xsd:element>
    <xsd:element name="unit_level_11" ma:index="189" nillable="true" ma:displayName="unit_level_11" ma:format="Dropdown" ma:internalName="unit_level_11">
      <xsd:simpleType>
        <xsd:restriction base="dms:Text">
          <xsd:maxLength value="255"/>
        </xsd:restriction>
      </xsd:simpleType>
    </xsd:element>
    <xsd:element name="unit_title_12" ma:index="190" nillable="true" ma:displayName="unit_title_12" ma:format="Dropdown" ma:internalName="unit_title_12">
      <xsd:simpleType>
        <xsd:restriction base="dms:Text">
          <xsd:maxLength value="255"/>
        </xsd:restriction>
      </xsd:simpleType>
    </xsd:element>
    <xsd:element name="unit_code_12" ma:index="191" nillable="true" ma:displayName="unit_code_12" ma:format="Dropdown" ma:internalName="unit_code_12">
      <xsd:simpleType>
        <xsd:restriction base="dms:Text">
          <xsd:maxLength value="255"/>
        </xsd:restriction>
      </xsd:simpleType>
    </xsd:element>
    <xsd:element name="unit_level_12" ma:index="192" nillable="true" ma:displayName="unit_level_12" ma:format="Dropdown" ma:internalName="unit_level_12">
      <xsd:simpleType>
        <xsd:restriction base="dms:Text">
          <xsd:maxLength value="255"/>
        </xsd:restriction>
      </xsd:simpleType>
    </xsd:element>
    <xsd:element name="unit_title_13" ma:index="193" nillable="true" ma:displayName="unit_title_13" ma:format="Dropdown" ma:internalName="unit_title_13">
      <xsd:simpleType>
        <xsd:restriction base="dms:Text">
          <xsd:maxLength value="255"/>
        </xsd:restriction>
      </xsd:simpleType>
    </xsd:element>
    <xsd:element name="unit_code_13" ma:index="194" nillable="true" ma:displayName="unit_code_13" ma:format="Dropdown" ma:internalName="unit_code_13">
      <xsd:simpleType>
        <xsd:restriction base="dms:Text">
          <xsd:maxLength value="255"/>
        </xsd:restriction>
      </xsd:simpleType>
    </xsd:element>
    <xsd:element name="unit_level_13" ma:index="195" nillable="true" ma:displayName="unit_level_13" ma:format="Dropdown" ma:internalName="unit_level_13">
      <xsd:simpleType>
        <xsd:restriction base="dms:Text">
          <xsd:maxLength value="255"/>
        </xsd:restriction>
      </xsd:simpleType>
    </xsd:element>
    <xsd:element name="unit_title_14" ma:index="196" nillable="true" ma:displayName="unit_title_14" ma:format="Dropdown" ma:internalName="unit_title_14">
      <xsd:simpleType>
        <xsd:restriction base="dms:Text">
          <xsd:maxLength value="255"/>
        </xsd:restriction>
      </xsd:simpleType>
    </xsd:element>
    <xsd:element name="unit_code_14" ma:index="197" nillable="true" ma:displayName="unit_code_14" ma:format="Dropdown" ma:internalName="unit_code_14">
      <xsd:simpleType>
        <xsd:restriction base="dms:Text">
          <xsd:maxLength value="255"/>
        </xsd:restriction>
      </xsd:simpleType>
    </xsd:element>
    <xsd:element name="unit_level_14" ma:index="198" nillable="true" ma:displayName="unit_level_14" ma:format="Dropdown" ma:internalName="unit_level_14">
      <xsd:simpleType>
        <xsd:restriction base="dms:Text">
          <xsd:maxLength value="255"/>
        </xsd:restriction>
      </xsd:simpleType>
    </xsd:element>
    <xsd:element name="unit_title_15" ma:index="199" nillable="true" ma:displayName="unit_title_15" ma:format="Dropdown" ma:internalName="unit_title_15">
      <xsd:simpleType>
        <xsd:restriction base="dms:Text">
          <xsd:maxLength value="255"/>
        </xsd:restriction>
      </xsd:simpleType>
    </xsd:element>
    <xsd:element name="unit_code_15" ma:index="200" nillable="true" ma:displayName="unit_code_15" ma:format="Dropdown" ma:internalName="unit_code_15">
      <xsd:simpleType>
        <xsd:restriction base="dms:Text">
          <xsd:maxLength value="255"/>
        </xsd:restriction>
      </xsd:simpleType>
    </xsd:element>
    <xsd:element name="unit_level_15" ma:index="201" nillable="true" ma:displayName="unit_level_15" ma:format="Dropdown" ma:internalName="unit_level_15">
      <xsd:simpleType>
        <xsd:restriction base="dms:Text">
          <xsd:maxLength value="255"/>
        </xsd:restriction>
      </xsd:simpleType>
    </xsd:element>
    <xsd:element name="unit_title_16" ma:index="202" nillable="true" ma:displayName="unit_title_16" ma:format="Dropdown" ma:internalName="unit_title_16">
      <xsd:simpleType>
        <xsd:restriction base="dms:Text">
          <xsd:maxLength value="255"/>
        </xsd:restriction>
      </xsd:simpleType>
    </xsd:element>
    <xsd:element name="unit_code_16" ma:index="203" nillable="true" ma:displayName="unit_code_16" ma:format="Dropdown" ma:internalName="unit_code_16">
      <xsd:simpleType>
        <xsd:restriction base="dms:Text">
          <xsd:maxLength value="255"/>
        </xsd:restriction>
      </xsd:simpleType>
    </xsd:element>
    <xsd:element name="unit_level_16" ma:index="204" nillable="true" ma:displayName="unit_level_16" ma:format="Dropdown" ma:internalName="unit_level_16">
      <xsd:simpleType>
        <xsd:restriction base="dms:Text">
          <xsd:maxLength value="255"/>
        </xsd:restriction>
      </xsd:simpleType>
    </xsd:element>
    <xsd:element name="request_for0" ma:index="205" nillable="true" ma:displayName="request_for" ma:format="Dropdown" ma:internalName="request_for0">
      <xsd:simpleType>
        <xsd:restriction base="dms:Text">
          <xsd:maxLength value="255"/>
        </xsd:restriction>
      </xsd:simpleType>
    </xsd:element>
    <xsd:element name="request_permanent" ma:index="206" nillable="true" ma:displayName="request_permanent" ma:format="Dropdown" ma:internalName="request_permanent">
      <xsd:simpleType>
        <xsd:restriction base="dms:Text">
          <xsd:maxLength value="255"/>
        </xsd:restriction>
      </xsd:simpleType>
    </xsd:element>
    <xsd:element name="request_already_delivering" ma:index="207" nillable="true" ma:displayName="request_already_delivering" ma:format="Dropdown" ma:internalName="request_already_delivering">
      <xsd:simpleType>
        <xsd:restriction base="dms:Text">
          <xsd:maxLength value="255"/>
        </xsd:restriction>
      </xsd:simpleType>
    </xsd:element>
    <xsd:element name="req_title_1" ma:index="208" nillable="true" ma:displayName="req_title_1" ma:format="Dropdown" ma:internalName="req_title_1">
      <xsd:simpleType>
        <xsd:restriction base="dms:Text">
          <xsd:maxLength value="255"/>
        </xsd:restriction>
      </xsd:simpleType>
    </xsd:element>
    <xsd:element name="req_code_1" ma:index="209" nillable="true" ma:displayName="req_code_1" ma:format="Dropdown" ma:internalName="req_code_1">
      <xsd:simpleType>
        <xsd:restriction base="dms:Text">
          <xsd:maxLength value="255"/>
        </xsd:restriction>
      </xsd:simpleType>
    </xsd:element>
    <xsd:element name="req_level_1" ma:index="210" nillable="true" ma:displayName="req_level_1" ma:format="Dropdown" ma:internalName="req_level_1">
      <xsd:simpleType>
        <xsd:restriction base="dms:Text">
          <xsd:maxLength value="255"/>
        </xsd:restriction>
      </xsd:simpleType>
    </xsd:element>
    <xsd:element name="req_title_2" ma:index="211" nillable="true" ma:displayName="req_title_2" ma:format="Dropdown" ma:internalName="req_title_2">
      <xsd:simpleType>
        <xsd:restriction base="dms:Text">
          <xsd:maxLength value="255"/>
        </xsd:restriction>
      </xsd:simpleType>
    </xsd:element>
    <xsd:element name="req_code_2" ma:index="212" nillable="true" ma:displayName="req_code_2" ma:format="Dropdown" ma:internalName="req_code_2">
      <xsd:simpleType>
        <xsd:restriction base="dms:Text">
          <xsd:maxLength value="255"/>
        </xsd:restriction>
      </xsd:simpleType>
    </xsd:element>
    <xsd:element name="req_level_2" ma:index="213" nillable="true" ma:displayName="req_level_2" ma:format="Dropdown" ma:internalName="req_level_2">
      <xsd:simpleType>
        <xsd:restriction base="dms:Text">
          <xsd:maxLength value="255"/>
        </xsd:restriction>
      </xsd:simpleType>
    </xsd:element>
    <xsd:element name="req_title_3" ma:index="214" nillable="true" ma:displayName="req_title_3" ma:format="Dropdown" ma:internalName="req_title_3">
      <xsd:simpleType>
        <xsd:restriction base="dms:Text">
          <xsd:maxLength value="255"/>
        </xsd:restriction>
      </xsd:simpleType>
    </xsd:element>
    <xsd:element name="req_code_3" ma:index="215" nillable="true" ma:displayName="req_code_3" ma:format="Dropdown" ma:internalName="req_code_3">
      <xsd:simpleType>
        <xsd:restriction base="dms:Text">
          <xsd:maxLength value="255"/>
        </xsd:restriction>
      </xsd:simpleType>
    </xsd:element>
    <xsd:element name="req_level_3" ma:index="216" nillable="true" ma:displayName="req_level_3" ma:format="Dropdown" ma:internalName="req_level_3">
      <xsd:simpleType>
        <xsd:restriction base="dms:Text">
          <xsd:maxLength value="255"/>
        </xsd:restriction>
      </xsd:simpleType>
    </xsd:element>
    <xsd:element name="req_title_4" ma:index="217" nillable="true" ma:displayName="req_title_4" ma:format="Dropdown" ma:internalName="req_title_4">
      <xsd:simpleType>
        <xsd:restriction base="dms:Text">
          <xsd:maxLength value="255"/>
        </xsd:restriction>
      </xsd:simpleType>
    </xsd:element>
    <xsd:element name="req_code_4" ma:index="218" nillable="true" ma:displayName="req_code_4" ma:format="Dropdown" ma:internalName="req_code_4">
      <xsd:simpleType>
        <xsd:restriction base="dms:Text">
          <xsd:maxLength value="255"/>
        </xsd:restriction>
      </xsd:simpleType>
    </xsd:element>
    <xsd:element name="req_level_4" ma:index="219" nillable="true" ma:displayName="req_level_4" ma:format="Dropdown" ma:internalName="req_level_4">
      <xsd:simpleType>
        <xsd:restriction base="dms:Text">
          <xsd:maxLength value="255"/>
        </xsd:restriction>
      </xsd:simpleType>
    </xsd:element>
    <xsd:element name="req_from_4" ma:index="220" nillable="true" ma:displayName="req_from_4" ma:format="Dropdown" ma:internalName="req_from_4">
      <xsd:simpleType>
        <xsd:restriction base="dms:Text">
          <xsd:maxLength value="255"/>
        </xsd:restriction>
      </xsd:simpleType>
    </xsd:element>
    <xsd:element name="req_from_3" ma:index="221" nillable="true" ma:displayName="req_from_3" ma:format="Dropdown" ma:internalName="req_from_3">
      <xsd:simpleType>
        <xsd:restriction base="dms:Text">
          <xsd:maxLength value="255"/>
        </xsd:restriction>
      </xsd:simpleType>
    </xsd:element>
    <xsd:element name="req_from_2" ma:index="222" nillable="true" ma:displayName="req_from_2" ma:format="Dropdown" ma:internalName="req_from_2">
      <xsd:simpleType>
        <xsd:restriction base="dms:Text">
          <xsd:maxLength value="255"/>
        </xsd:restriction>
      </xsd:simpleType>
    </xsd:element>
    <xsd:element name="req_from_1" ma:index="223" nillable="true" ma:displayName="req_from_1" ma:format="Dropdown" ma:internalName="req_from_1">
      <xsd:simpleType>
        <xsd:restriction base="dms:Text">
          <xsd:maxLength value="255"/>
        </xsd:restriction>
      </xsd:simpleType>
    </xsd:element>
    <xsd:element name="rationale_10" ma:index="224" nillable="true" ma:displayName="rationale_1" ma:format="Dropdown" ma:internalName="rationale_10">
      <xsd:simpleType>
        <xsd:restriction base="dms:Note">
          <xsd:maxLength value="255"/>
        </xsd:restriction>
      </xsd:simpleType>
    </xsd:element>
    <xsd:element name="rationale_20" ma:index="225" nillable="true" ma:displayName="rationale_2" ma:format="Dropdown" ma:internalName="rationale_20">
      <xsd:simpleType>
        <xsd:restriction base="dms:Note">
          <xsd:maxLength value="255"/>
        </xsd:restriction>
      </xsd:simpleType>
    </xsd:element>
    <xsd:element name="rationale_30" ma:index="226" nillable="true" ma:displayName="rationale_3" ma:format="Dropdown" ma:internalName="rationale_30">
      <xsd:simpleType>
        <xsd:restriction base="dms:Note">
          <xsd:maxLength value="255"/>
        </xsd:restriction>
      </xsd:simpleType>
    </xsd:element>
    <xsd:element name="lcf76f155ced4ddcb4097134ff3c332f" ma:index="228"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LengthInSeconds" ma:index="230" nillable="true" ma:displayName="MediaLengthInSeconds" ma:hidden="true" ma:internalName="MediaLengthInSeconds" ma:readOnly="true">
      <xsd:simpleType>
        <xsd:restriction base="dms:Unknown"/>
      </xsd:simpleType>
    </xsd:element>
    <xsd:element name="MediaServiceObjectDetectorVersions" ma:index="2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dafa86-7136-4540-9717-236ef00cc99c" elementFormDefault="qualified">
    <xsd:import namespace="http://schemas.microsoft.com/office/2006/documentManagement/types"/>
    <xsd:import namespace="http://schemas.microsoft.com/office/infopath/2007/PartnerControls"/>
    <xsd:element name="SharedWithUsers" ma:index="1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0" nillable="true" ma:displayName="Shared With Details" ma:internalName="SharedWithDetails" ma:readOnly="true">
      <xsd:simpleType>
        <xsd:restriction base="dms:Note">
          <xsd:maxLength value="255"/>
        </xsd:restriction>
      </xsd:simpleType>
    </xsd:element>
    <xsd:element name="TaxCatchAll" ma:index="229" nillable="true" ma:displayName="Taxonomy Catch All Column" ma:hidden="true" ma:list="{2f503ecb-558c-416d-a811-b86acffadf48}" ma:internalName="TaxCatchAll" ma:showField="CatchAllData" ma:web="2bdafa86-7136-4540-9717-236ef00cc9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7B710-8168-49A2-BFBD-B7958C38319B}">
  <ds:schemaRefs>
    <ds:schemaRef ds:uri="http://schemas.openxmlformats.org/officeDocument/2006/bibliography"/>
  </ds:schemaRefs>
</ds:datastoreItem>
</file>

<file path=customXml/itemProps2.xml><?xml version="1.0" encoding="utf-8"?>
<ds:datastoreItem xmlns:ds="http://schemas.openxmlformats.org/officeDocument/2006/customXml" ds:itemID="{37849EF7-16C3-4F4D-AF10-55BDB4DF95A9}">
  <ds:schemaRefs>
    <ds:schemaRef ds:uri="http://schemas.microsoft.com/sharepoint/v3/contenttype/forms"/>
  </ds:schemaRefs>
</ds:datastoreItem>
</file>

<file path=customXml/itemProps3.xml><?xml version="1.0" encoding="utf-8"?>
<ds:datastoreItem xmlns:ds="http://schemas.openxmlformats.org/officeDocument/2006/customXml" ds:itemID="{288D4B17-DF26-4412-BE59-4E2BB9359F71}">
  <ds:schemaRefs>
    <ds:schemaRef ds:uri="http://schemas.microsoft.com/office/2006/metadata/properties"/>
    <ds:schemaRef ds:uri="http://schemas.microsoft.com/office/infopath/2007/PartnerControls"/>
    <ds:schemaRef ds:uri="4d4c6e02-051f-40a1-b9f6-47c6f7e76a54"/>
    <ds:schemaRef ds:uri="2bdafa86-7136-4540-9717-236ef00cc99c"/>
  </ds:schemaRefs>
</ds:datastoreItem>
</file>

<file path=customXml/itemProps4.xml><?xml version="1.0" encoding="utf-8"?>
<ds:datastoreItem xmlns:ds="http://schemas.openxmlformats.org/officeDocument/2006/customXml" ds:itemID="{6DC524B4-491A-4441-B783-96D38AD22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c6e02-051f-40a1-b9f6-47c6f7e76a54"/>
    <ds:schemaRef ds:uri="2bdafa86-7136-4540-9717-236ef00cc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C:\Users\isabglen\Desktop\BTEC Doc Template (2).dotx</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Habibah Nargis (24005786)</cp:lastModifiedBy>
  <cp:revision>2</cp:revision>
  <dcterms:created xsi:type="dcterms:W3CDTF">2025-01-07T16:12:00Z</dcterms:created>
  <dcterms:modified xsi:type="dcterms:W3CDTF">2025-01-07T16:12:00Z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0x0101003B232B569D16B64C991C1D4175D05DB6</vt:lpwstr>
  </property>
</Properties>
</file>